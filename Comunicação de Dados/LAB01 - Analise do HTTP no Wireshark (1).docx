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14:paraId="4B97319F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1D2911A9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14:paraId="72F8813E" w14:textId="77777777" w:rsidTr="005D5BF5">
        <w:tc>
          <w:tcPr>
            <w:tcW w:w="5000" w:type="pct"/>
          </w:tcPr>
          <w:p w14:paraId="02578791" w14:textId="77777777"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 wp14:anchorId="6C1230F5" wp14:editId="10ED1D52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14:paraId="392B3AC4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428310E0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4A7A3F6E" w14:textId="77777777"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738A7F12" wp14:editId="2339BCCB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85EB" w14:textId="77777777" w:rsidR="005D5BF5" w:rsidRDefault="00D32517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3D91FDCD" wp14:editId="24C27DA3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5C776B" w14:textId="77777777" w:rsidR="005D5BF5" w:rsidRPr="00C454DB" w:rsidRDefault="00822156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</w:t>
                            </w:r>
                            <w:r w:rsidR="00DF2CDB">
                              <w:rPr>
                                <w:lang w:val="pt-BR"/>
                              </w:rPr>
                              <w:t xml:space="preserve"> da atividade</w:t>
                            </w:r>
                            <w:r>
                              <w:rPr>
                                <w:lang w:val="pt-BR"/>
                              </w:rPr>
                              <w:t>:</w:t>
                            </w:r>
                          </w:p>
                          <w:p w14:paraId="725DFEB0" w14:textId="1997C11D" w:rsidR="005D5BF5" w:rsidRPr="00C454DB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="00C16CAB">
                              <w:rPr>
                                <w:lang w:val="pt-BR"/>
                              </w:rPr>
                              <w:t>Estudar o protocolo HTTP através do estudo dos cabeçalhos de requisição e resposta definidos na RFC2616.</w:t>
                            </w:r>
                          </w:p>
                          <w:p w14:paraId="1B009655" w14:textId="77777777" w:rsidR="005D5BF5" w:rsidRPr="00C454DB" w:rsidRDefault="005D5BF5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658"/>
                            </w:tblGrid>
                            <w:tr w:rsidR="005D5BF5" w:rsidRPr="008F6F6B" w14:paraId="48D24C36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0094000B" w14:textId="77777777" w:rsidR="005D5BF5" w:rsidRPr="00C454DB" w:rsidRDefault="005D5BF5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D5BF5" w:rsidRPr="006837E9" w14:paraId="223BE86C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C27F85" w14:textId="77777777" w:rsidR="005D5BF5" w:rsidRPr="00C454DB" w:rsidRDefault="00822156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2EA2F6B2" w14:textId="77777777" w:rsidR="005D5BF5" w:rsidRPr="005014B3" w:rsidRDefault="00822156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5014B3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5014B3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14:paraId="3CDEDB4A" w14:textId="77777777" w:rsidR="00822156" w:rsidRDefault="00822156" w:rsidP="00822156">
                                  <w:pPr>
                                    <w:jc w:val="both"/>
                                  </w:pPr>
                                  <w:r w:rsidRPr="00822156">
                                    <w:rPr>
                                      <w:b/>
                                    </w:rPr>
                                    <w:t>M. A. Filippetti</w:t>
                                  </w:r>
                                  <w:r>
                                    <w:t xml:space="preserve"> - Samuel Henrique Bucke Brito - Visual books</w:t>
                                  </w:r>
                                </w:p>
                                <w:p w14:paraId="4C8F6A71" w14:textId="77777777" w:rsidR="00E6561E" w:rsidRDefault="00E6561E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  <w:p w14:paraId="34F3529C" w14:textId="77777777" w:rsidR="00E6561E" w:rsidRPr="00EA0806" w:rsidRDefault="00E6561E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en-GB"/>
                                    </w:rPr>
                                  </w:pPr>
                                  <w:r w:rsidRPr="00EA0806">
                                    <w:rPr>
                                      <w:b/>
                                      <w:lang w:val="en-GB"/>
                                    </w:rPr>
                                    <w:t>Wireshark ORG</w:t>
                                  </w:r>
                                </w:p>
                                <w:p w14:paraId="75B4F12D" w14:textId="77777777" w:rsidR="00E6561E" w:rsidRPr="0098465C" w:rsidRDefault="00E6561E" w:rsidP="00E6561E">
                                  <w:pPr>
                                    <w:spacing w:before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98465C">
                                    <w:rPr>
                                      <w:lang w:val="pt-BR"/>
                                    </w:rPr>
                                    <w:t xml:space="preserve">Disponível em: </w:t>
                                  </w:r>
                                </w:p>
                                <w:p w14:paraId="399548A1" w14:textId="77777777" w:rsidR="00E6561E" w:rsidRPr="0098465C" w:rsidRDefault="002863D0" w:rsidP="00E6561E">
                                  <w:pPr>
                                    <w:spacing w:before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hyperlink r:id="rId13" w:history="1">
                                    <w:r w:rsidR="00E6561E" w:rsidRPr="0098465C">
                                      <w:rPr>
                                        <w:rStyle w:val="Hyperlink"/>
                                        <w:lang w:val="pt-BR"/>
                                      </w:rPr>
                                      <w:t>https://www.wireshark.org/</w:t>
                                    </w:r>
                                  </w:hyperlink>
                                  <w:r w:rsidR="00E6561E" w:rsidRPr="0098465C">
                                    <w:rPr>
                                      <w:lang w:val="pt-BR"/>
                                    </w:rPr>
                                    <w:t xml:space="preserve"> </w:t>
                                  </w:r>
                                </w:p>
                                <w:p w14:paraId="2F1016F1" w14:textId="77777777" w:rsidR="00E6561E" w:rsidRPr="0098465C" w:rsidRDefault="00E6561E" w:rsidP="00E6561E">
                                  <w:pPr>
                                    <w:spacing w:before="0"/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174CD5D9" w14:textId="77777777" w:rsidR="004B0CBC" w:rsidRPr="0098465C" w:rsidRDefault="004B0CBC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98465C">
                                    <w:t xml:space="preserve">Disponível em: </w:t>
                                  </w:r>
                                </w:p>
                                <w:p w14:paraId="79B4A571" w14:textId="77777777" w:rsidR="00822156" w:rsidRPr="0098465C" w:rsidRDefault="002863D0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4" w:history="1">
                                    <w:r w:rsidR="004B0CBC" w:rsidRPr="0098465C">
                                      <w:rPr>
                                        <w:rStyle w:val="Hyperlink"/>
                                      </w:rPr>
                                      <w:t>https://tools.ietf.org/html/rfc792</w:t>
                                    </w:r>
                                  </w:hyperlink>
                                  <w:r w:rsidR="004B0CBC" w:rsidRPr="0098465C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F504130" w14:textId="77777777" w:rsidR="005D5BF5" w:rsidRPr="0098465C" w:rsidRDefault="005D5BF5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w14:anchorId="738A7F12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14:paraId="625685EB" w14:textId="77777777" w:rsidR="005D5BF5" w:rsidRDefault="00D32517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3D91FDCD" wp14:editId="24C27DA3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5C776B" w14:textId="77777777" w:rsidR="005D5BF5" w:rsidRPr="00C454DB" w:rsidRDefault="00822156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</w:t>
                      </w:r>
                      <w:r w:rsidR="00DF2CDB">
                        <w:rPr>
                          <w:lang w:val="pt-BR"/>
                        </w:rPr>
                        <w:t xml:space="preserve"> da atividade</w:t>
                      </w:r>
                      <w:r>
                        <w:rPr>
                          <w:lang w:val="pt-BR"/>
                        </w:rPr>
                        <w:t>:</w:t>
                      </w:r>
                    </w:p>
                    <w:p w14:paraId="725DFEB0" w14:textId="1997C11D" w:rsidR="005D5BF5" w:rsidRPr="00C454DB" w:rsidRDefault="00822156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="00C16CAB">
                        <w:rPr>
                          <w:lang w:val="pt-BR"/>
                        </w:rPr>
                        <w:t>Estudar o protocolo HTTP através do estudo dos cabeçalhos de requisição e resposta definidos na RFC2616.</w:t>
                      </w:r>
                    </w:p>
                    <w:p w14:paraId="1B009655" w14:textId="77777777" w:rsidR="005D5BF5" w:rsidRPr="00C454DB" w:rsidRDefault="005D5BF5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658"/>
                      </w:tblGrid>
                      <w:tr w:rsidR="005D5BF5" w:rsidRPr="008F6F6B" w14:paraId="48D24C36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0094000B" w14:textId="77777777" w:rsidR="005D5BF5" w:rsidRPr="00C454DB" w:rsidRDefault="005D5BF5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5D5BF5" w:rsidRPr="006837E9" w14:paraId="223BE86C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C27F85" w14:textId="77777777" w:rsidR="005D5BF5" w:rsidRPr="00C454DB" w:rsidRDefault="0082215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2EA2F6B2" w14:textId="77777777" w:rsidR="005D5BF5" w:rsidRPr="005014B3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5014B3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5014B3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14:paraId="3CDEDB4A" w14:textId="77777777" w:rsidR="00822156" w:rsidRDefault="00822156" w:rsidP="00822156">
                            <w:pPr>
                              <w:jc w:val="both"/>
                            </w:pPr>
                            <w:r w:rsidRPr="00822156">
                              <w:rPr>
                                <w:b/>
                              </w:rPr>
                              <w:t>M. A. Filippetti</w:t>
                            </w:r>
                            <w:r>
                              <w:t xml:space="preserve"> - Samuel Henrique Bucke Brito - Visual books</w:t>
                            </w:r>
                          </w:p>
                          <w:p w14:paraId="4C8F6A71" w14:textId="77777777" w:rsidR="00E6561E" w:rsidRDefault="00E6561E" w:rsidP="00E6561E">
                            <w:pPr>
                              <w:spacing w:before="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4F3529C" w14:textId="77777777" w:rsidR="00E6561E" w:rsidRPr="00EA0806" w:rsidRDefault="00E6561E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en-GB"/>
                              </w:rPr>
                            </w:pPr>
                            <w:r w:rsidRPr="00EA0806">
                              <w:rPr>
                                <w:b/>
                                <w:lang w:val="en-GB"/>
                              </w:rPr>
                              <w:t>Wireshark ORG</w:t>
                            </w:r>
                          </w:p>
                          <w:p w14:paraId="75B4F12D" w14:textId="77777777" w:rsidR="00E6561E" w:rsidRPr="0098465C" w:rsidRDefault="00E6561E" w:rsidP="00E6561E">
                            <w:pPr>
                              <w:spacing w:before="0"/>
                              <w:jc w:val="both"/>
                              <w:rPr>
                                <w:lang w:val="pt-BR"/>
                              </w:rPr>
                            </w:pPr>
                            <w:r w:rsidRPr="0098465C">
                              <w:rPr>
                                <w:lang w:val="pt-BR"/>
                              </w:rPr>
                              <w:t xml:space="preserve">Disponível em: </w:t>
                            </w:r>
                          </w:p>
                          <w:p w14:paraId="399548A1" w14:textId="77777777" w:rsidR="00E6561E" w:rsidRPr="0098465C" w:rsidRDefault="002863D0" w:rsidP="00E6561E">
                            <w:pPr>
                              <w:spacing w:before="0"/>
                              <w:jc w:val="both"/>
                              <w:rPr>
                                <w:lang w:val="pt-BR"/>
                              </w:rPr>
                            </w:pPr>
                            <w:hyperlink r:id="rId15" w:history="1">
                              <w:r w:rsidR="00E6561E" w:rsidRPr="0098465C">
                                <w:rPr>
                                  <w:rStyle w:val="Hyperlink"/>
                                  <w:lang w:val="pt-BR"/>
                                </w:rPr>
                                <w:t>https://www.wireshark.org/</w:t>
                              </w:r>
                            </w:hyperlink>
                            <w:r w:rsidR="00E6561E" w:rsidRPr="0098465C"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14:paraId="2F1016F1" w14:textId="77777777" w:rsidR="00E6561E" w:rsidRPr="0098465C" w:rsidRDefault="00E6561E" w:rsidP="00E6561E">
                            <w:pPr>
                              <w:spacing w:before="0"/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p w14:paraId="174CD5D9" w14:textId="77777777" w:rsidR="004B0CBC" w:rsidRPr="0098465C" w:rsidRDefault="004B0CBC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98465C">
                              <w:t xml:space="preserve">Disponível em: </w:t>
                            </w:r>
                          </w:p>
                          <w:p w14:paraId="79B4A571" w14:textId="77777777" w:rsidR="00822156" w:rsidRPr="0098465C" w:rsidRDefault="002863D0" w:rsidP="00E6561E">
                            <w:pPr>
                              <w:spacing w:before="0"/>
                              <w:jc w:val="both"/>
                            </w:pPr>
                            <w:hyperlink r:id="rId16" w:history="1">
                              <w:r w:rsidR="004B0CBC" w:rsidRPr="0098465C">
                                <w:rPr>
                                  <w:rStyle w:val="Hyperlink"/>
                                </w:rPr>
                                <w:t>https://tools.ietf.org/html/rfc792</w:t>
                              </w:r>
                            </w:hyperlink>
                            <w:r w:rsidR="004B0CBC" w:rsidRPr="0098465C">
                              <w:t xml:space="preserve"> </w:t>
                            </w:r>
                          </w:p>
                        </w:tc>
                      </w:tr>
                    </w:tbl>
                    <w:p w14:paraId="6F504130" w14:textId="77777777" w:rsidR="005D5BF5" w:rsidRPr="0098465C" w:rsidRDefault="005D5BF5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14:paraId="4EE02AB6" w14:textId="77777777"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14:paraId="08D37A76" w14:textId="77777777" w:rsidR="005D5BF5" w:rsidRPr="00A45820" w:rsidRDefault="002863D0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14:paraId="0DDA997D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0DBB63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8F6F6B" w14:paraId="09E3F462" w14:textId="77777777" w:rsidTr="00822156">
        <w:tc>
          <w:tcPr>
            <w:tcW w:w="6741" w:type="dxa"/>
          </w:tcPr>
          <w:p w14:paraId="163EFFB1" w14:textId="01C5DAB1" w:rsidR="005D5BF5" w:rsidRPr="00A45820" w:rsidRDefault="00C16CAB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Análise</w:t>
            </w:r>
            <w:r w:rsidR="001374A5">
              <w:rPr>
                <w:b/>
                <w:i/>
                <w:lang w:val="pt-BR"/>
              </w:rPr>
              <w:t xml:space="preserve"> de protocolo HTTP usando Wireshark.</w:t>
            </w:r>
          </w:p>
        </w:tc>
      </w:tr>
      <w:tr w:rsidR="005D5BF5" w:rsidRPr="008F6F6B" w14:paraId="1FD91BAE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23073B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6707B35B" w14:textId="6AD57E8A" w:rsidR="001374A5" w:rsidRPr="001374A5" w:rsidRDefault="001374A5" w:rsidP="001374A5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  <w:r w:rsidR="008F6F6B">
        <w:rPr>
          <w:b/>
          <w:i/>
          <w:lang w:val="pt-BR"/>
        </w:rPr>
        <w:t>s:</w:t>
      </w:r>
    </w:p>
    <w:p w14:paraId="0787D0C5" w14:textId="5179BA55" w:rsidR="001374A5" w:rsidRDefault="001374A5" w:rsidP="001374A5">
      <w:pPr>
        <w:jc w:val="both"/>
        <w:rPr>
          <w:i/>
          <w:lang w:val="pt-BR"/>
        </w:rPr>
      </w:pPr>
      <w:r w:rsidRPr="001374A5">
        <w:rPr>
          <w:i/>
          <w:lang w:val="pt-BR"/>
        </w:rPr>
        <w:t>Vamos começar nossa exploração do</w:t>
      </w:r>
      <w:r w:rsidR="00C16CAB">
        <w:rPr>
          <w:i/>
          <w:lang w:val="pt-BR"/>
        </w:rPr>
        <w:t xml:space="preserve"> protocolo </w:t>
      </w:r>
      <w:r w:rsidR="00C16CAB" w:rsidRPr="001374A5">
        <w:rPr>
          <w:i/>
          <w:lang w:val="pt-BR"/>
        </w:rPr>
        <w:t>HTTP</w:t>
      </w:r>
      <w:r w:rsidRPr="001374A5">
        <w:rPr>
          <w:i/>
          <w:lang w:val="pt-BR"/>
        </w:rPr>
        <w:t xml:space="preserve"> baixando um arquivo HTML simples </w:t>
      </w:r>
      <w:r w:rsidR="008F6F6B">
        <w:rPr>
          <w:i/>
          <w:lang w:val="pt-BR"/>
        </w:rPr>
        <w:t>que</w:t>
      </w:r>
      <w:r w:rsidRPr="001374A5">
        <w:rPr>
          <w:i/>
          <w:lang w:val="pt-BR"/>
        </w:rPr>
        <w:t xml:space="preserve"> não contém objetos incorporados.</w:t>
      </w:r>
      <w:r w:rsidR="00C16CAB">
        <w:rPr>
          <w:i/>
          <w:lang w:val="pt-BR"/>
        </w:rPr>
        <w:t xml:space="preserve"> </w:t>
      </w:r>
    </w:p>
    <w:p w14:paraId="1DD039E7" w14:textId="1B375ED2" w:rsidR="00C16CAB" w:rsidRPr="001374A5" w:rsidRDefault="00C16CAB" w:rsidP="001374A5">
      <w:pPr>
        <w:jc w:val="both"/>
        <w:rPr>
          <w:i/>
          <w:lang w:val="pt-BR"/>
        </w:rPr>
      </w:pPr>
      <w:r>
        <w:rPr>
          <w:i/>
          <w:lang w:val="pt-BR"/>
        </w:rPr>
        <w:t xml:space="preserve">Para realizar a atividade, faça o download do arquivo </w:t>
      </w:r>
      <w:r w:rsidRPr="00385A7C">
        <w:rPr>
          <w:b/>
          <w:bCs/>
          <w:i/>
          <w:lang w:val="pt-BR"/>
        </w:rPr>
        <w:t>HTTP.pcap</w:t>
      </w:r>
      <w:r>
        <w:rPr>
          <w:i/>
          <w:lang w:val="pt-BR"/>
        </w:rPr>
        <w:t xml:space="preserve"> no moodle e abra o arquivo no Wireshark</w:t>
      </w:r>
      <w:r w:rsidR="00385A7C">
        <w:rPr>
          <w:i/>
          <w:lang w:val="pt-BR"/>
        </w:rPr>
        <w:t>.</w:t>
      </w:r>
    </w:p>
    <w:p w14:paraId="0060B856" w14:textId="1BCA0CF9" w:rsidR="00D04832" w:rsidRPr="00D04832" w:rsidRDefault="00D04832" w:rsidP="001374A5">
      <w:pPr>
        <w:jc w:val="both"/>
        <w:rPr>
          <w:b/>
          <w:bCs/>
          <w:i/>
          <w:lang w:val="pt-BR"/>
        </w:rPr>
      </w:pPr>
      <w:r w:rsidRPr="00D04832">
        <w:rPr>
          <w:b/>
          <w:bCs/>
          <w:i/>
          <w:lang w:val="pt-BR"/>
        </w:rPr>
        <w:t xml:space="preserve">- </w:t>
      </w:r>
      <w:r w:rsidR="008F6F6B">
        <w:rPr>
          <w:b/>
          <w:bCs/>
          <w:i/>
          <w:lang w:val="pt-BR"/>
        </w:rPr>
        <w:t>O</w:t>
      </w:r>
      <w:r w:rsidRPr="00D04832">
        <w:rPr>
          <w:b/>
          <w:bCs/>
          <w:i/>
          <w:lang w:val="pt-BR"/>
        </w:rPr>
        <w:t xml:space="preserve"> arquivo disponível </w:t>
      </w:r>
      <w:r w:rsidR="003531EB">
        <w:rPr>
          <w:b/>
          <w:bCs/>
          <w:i/>
          <w:lang w:val="pt-BR"/>
        </w:rPr>
        <w:t xml:space="preserve">no </w:t>
      </w:r>
      <w:r w:rsidR="008F6F6B">
        <w:rPr>
          <w:b/>
          <w:bCs/>
          <w:i/>
          <w:lang w:val="pt-BR"/>
        </w:rPr>
        <w:t xml:space="preserve">moodle foi gerado a partir dos procedimentos </w:t>
      </w:r>
      <w:r w:rsidR="004E21E6">
        <w:rPr>
          <w:b/>
          <w:bCs/>
          <w:i/>
          <w:lang w:val="pt-BR"/>
        </w:rPr>
        <w:t>descrito</w:t>
      </w:r>
      <w:r w:rsidR="00D61F04">
        <w:rPr>
          <w:b/>
          <w:bCs/>
          <w:i/>
          <w:lang w:val="pt-BR"/>
        </w:rPr>
        <w:t>s</w:t>
      </w:r>
      <w:r w:rsidR="004E21E6">
        <w:rPr>
          <w:b/>
          <w:bCs/>
          <w:i/>
          <w:lang w:val="pt-BR"/>
        </w:rPr>
        <w:t xml:space="preserve"> abaixo</w:t>
      </w:r>
      <w:r w:rsidR="008F6F6B">
        <w:rPr>
          <w:b/>
          <w:bCs/>
          <w:i/>
          <w:lang w:val="pt-BR"/>
        </w:rPr>
        <w:t xml:space="preserve"> (não precisa realizar os procedimentos novamente)</w:t>
      </w:r>
      <w:r w:rsidR="004E21E6">
        <w:rPr>
          <w:b/>
          <w:bCs/>
          <w:i/>
          <w:lang w:val="pt-BR"/>
        </w:rPr>
        <w:t>:</w:t>
      </w:r>
    </w:p>
    <w:p w14:paraId="198C7983" w14:textId="55E231E5" w:rsidR="001374A5" w:rsidRPr="001374A5" w:rsidRDefault="001374A5" w:rsidP="001374A5">
      <w:pPr>
        <w:jc w:val="both"/>
        <w:rPr>
          <w:i/>
          <w:lang w:val="pt-BR"/>
        </w:rPr>
      </w:pPr>
      <w:r w:rsidRPr="001374A5">
        <w:rPr>
          <w:b/>
          <w:i/>
          <w:lang w:val="pt-BR"/>
        </w:rPr>
        <w:t>1.</w:t>
      </w:r>
      <w:r w:rsidRPr="001374A5">
        <w:rPr>
          <w:i/>
          <w:lang w:val="pt-BR"/>
        </w:rPr>
        <w:t xml:space="preserve"> Inicie o seu navegador.</w:t>
      </w:r>
    </w:p>
    <w:p w14:paraId="3D1E47E5" w14:textId="1E7A1F4B" w:rsidR="001374A5" w:rsidRDefault="001374A5" w:rsidP="001374A5">
      <w:pPr>
        <w:jc w:val="both"/>
        <w:rPr>
          <w:i/>
          <w:lang w:val="pt-BR"/>
        </w:rPr>
      </w:pPr>
      <w:r w:rsidRPr="001374A5">
        <w:rPr>
          <w:b/>
          <w:i/>
          <w:lang w:val="pt-BR"/>
        </w:rPr>
        <w:t>2.</w:t>
      </w:r>
      <w:r w:rsidRPr="001374A5">
        <w:rPr>
          <w:i/>
          <w:lang w:val="pt-BR"/>
        </w:rPr>
        <w:t xml:space="preserve"> Inicie o </w:t>
      </w:r>
      <w:r w:rsidR="00306117">
        <w:rPr>
          <w:i/>
          <w:lang w:val="pt-BR"/>
        </w:rPr>
        <w:t>software</w:t>
      </w:r>
      <w:r w:rsidRPr="001374A5">
        <w:rPr>
          <w:i/>
          <w:lang w:val="pt-BR"/>
        </w:rPr>
        <w:t xml:space="preserve"> Wireshark (mas ainda não </w:t>
      </w:r>
      <w:r w:rsidR="00306117">
        <w:rPr>
          <w:i/>
          <w:lang w:val="pt-BR"/>
        </w:rPr>
        <w:t xml:space="preserve">inicie </w:t>
      </w:r>
      <w:r w:rsidRPr="001374A5">
        <w:rPr>
          <w:i/>
          <w:lang w:val="pt-BR"/>
        </w:rPr>
        <w:t xml:space="preserve">a captura de pacotes). Digite o "http") na janela de exibição de filtro de especificação, de modo que apenas </w:t>
      </w:r>
      <w:r w:rsidR="008F6F6B">
        <w:rPr>
          <w:i/>
          <w:lang w:val="pt-BR"/>
        </w:rPr>
        <w:t xml:space="preserve">pacotes do protocolo </w:t>
      </w:r>
      <w:r w:rsidRPr="001374A5">
        <w:rPr>
          <w:i/>
          <w:lang w:val="pt-BR"/>
        </w:rPr>
        <w:t>HTTP capturado</w:t>
      </w:r>
      <w:r w:rsidR="00306117">
        <w:rPr>
          <w:i/>
          <w:lang w:val="pt-BR"/>
        </w:rPr>
        <w:t>s</w:t>
      </w:r>
      <w:r w:rsidRPr="001374A5">
        <w:rPr>
          <w:i/>
          <w:lang w:val="pt-BR"/>
        </w:rPr>
        <w:t> </w:t>
      </w:r>
      <w:r w:rsidR="008F6F6B">
        <w:rPr>
          <w:i/>
          <w:lang w:val="pt-BR"/>
        </w:rPr>
        <w:t>durante o procedimento sejam</w:t>
      </w:r>
      <w:r w:rsidRPr="001374A5">
        <w:rPr>
          <w:i/>
          <w:lang w:val="pt-BR"/>
        </w:rPr>
        <w:t xml:space="preserve"> apresentadas na janela de listagem de pacotes. (Nós estamos apenas interessados no protocolo HTTP, e </w:t>
      </w:r>
      <w:r w:rsidR="008F6F6B">
        <w:rPr>
          <w:i/>
          <w:lang w:val="pt-BR"/>
        </w:rPr>
        <w:t xml:space="preserve">consequentemente </w:t>
      </w:r>
      <w:r w:rsidRPr="001374A5">
        <w:rPr>
          <w:i/>
          <w:lang w:val="pt-BR"/>
        </w:rPr>
        <w:t xml:space="preserve">não </w:t>
      </w:r>
      <w:r w:rsidR="008F6F6B">
        <w:rPr>
          <w:i/>
          <w:lang w:val="pt-BR"/>
        </w:rPr>
        <w:t xml:space="preserve">há necessidade de avaliar </w:t>
      </w:r>
      <w:r w:rsidR="008F6F6B" w:rsidRPr="001374A5">
        <w:rPr>
          <w:i/>
          <w:lang w:val="pt-BR"/>
        </w:rPr>
        <w:t xml:space="preserve">todos os pacotes </w:t>
      </w:r>
      <w:r w:rsidRPr="001374A5">
        <w:rPr>
          <w:i/>
          <w:lang w:val="pt-BR"/>
        </w:rPr>
        <w:t>capturados</w:t>
      </w:r>
      <w:r w:rsidR="008F6F6B">
        <w:rPr>
          <w:i/>
          <w:lang w:val="pt-BR"/>
        </w:rPr>
        <w:t xml:space="preserve"> pelo wireshark</w:t>
      </w:r>
      <w:r w:rsidRPr="001374A5">
        <w:rPr>
          <w:i/>
          <w:lang w:val="pt-BR"/>
        </w:rPr>
        <w:t>).</w:t>
      </w:r>
    </w:p>
    <w:p w14:paraId="4DB8F1F7" w14:textId="3115649C" w:rsidR="001374A5" w:rsidRPr="001374A5" w:rsidRDefault="001374A5" w:rsidP="001374A5">
      <w:pPr>
        <w:jc w:val="both"/>
        <w:rPr>
          <w:i/>
          <w:lang w:val="pt-BR"/>
        </w:rPr>
      </w:pPr>
      <w:r w:rsidRPr="001374A5">
        <w:rPr>
          <w:b/>
          <w:i/>
          <w:lang w:val="pt-BR"/>
        </w:rPr>
        <w:t>3.</w:t>
      </w:r>
      <w:r w:rsidRPr="001374A5">
        <w:rPr>
          <w:i/>
          <w:lang w:val="pt-BR"/>
        </w:rPr>
        <w:t xml:space="preserve"> </w:t>
      </w:r>
      <w:r w:rsidR="008F6F6B">
        <w:rPr>
          <w:i/>
          <w:lang w:val="pt-BR"/>
        </w:rPr>
        <w:t>C</w:t>
      </w:r>
      <w:r w:rsidR="008F6F6B" w:rsidRPr="001374A5">
        <w:rPr>
          <w:i/>
          <w:lang w:val="pt-BR"/>
        </w:rPr>
        <w:t>omec</w:t>
      </w:r>
      <w:r w:rsidR="008F6F6B">
        <w:rPr>
          <w:i/>
          <w:lang w:val="pt-BR"/>
        </w:rPr>
        <w:t>e</w:t>
      </w:r>
      <w:r w:rsidRPr="001374A5">
        <w:rPr>
          <w:i/>
          <w:lang w:val="pt-BR"/>
        </w:rPr>
        <w:t xml:space="preserve"> a captura</w:t>
      </w:r>
      <w:r w:rsidR="008F6F6B">
        <w:rPr>
          <w:i/>
          <w:lang w:val="pt-BR"/>
        </w:rPr>
        <w:t xml:space="preserve"> com o</w:t>
      </w:r>
      <w:r w:rsidRPr="001374A5">
        <w:rPr>
          <w:i/>
          <w:lang w:val="pt-BR"/>
        </w:rPr>
        <w:t xml:space="preserve"> Wireshark.</w:t>
      </w:r>
    </w:p>
    <w:p w14:paraId="4B27719D" w14:textId="3BBE09A9" w:rsidR="001374A5" w:rsidRDefault="001374A5" w:rsidP="001374A5">
      <w:pPr>
        <w:jc w:val="both"/>
        <w:rPr>
          <w:i/>
          <w:lang w:val="pt-BR"/>
        </w:rPr>
      </w:pPr>
      <w:r w:rsidRPr="001374A5">
        <w:rPr>
          <w:b/>
          <w:i/>
          <w:lang w:val="pt-BR"/>
        </w:rPr>
        <w:t>4.</w:t>
      </w:r>
      <w:r w:rsidRPr="001374A5">
        <w:rPr>
          <w:i/>
          <w:lang w:val="pt-BR"/>
        </w:rPr>
        <w:t xml:space="preserve"> Digite </w:t>
      </w:r>
      <w:r w:rsidR="008F6F6B">
        <w:rPr>
          <w:i/>
          <w:lang w:val="pt-BR"/>
        </w:rPr>
        <w:t>a</w:t>
      </w:r>
      <w:r w:rsidRPr="001374A5">
        <w:rPr>
          <w:i/>
          <w:lang w:val="pt-BR"/>
        </w:rPr>
        <w:t xml:space="preserve"> seguinte </w:t>
      </w:r>
      <w:r w:rsidR="008F6F6B">
        <w:rPr>
          <w:i/>
          <w:lang w:val="pt-BR"/>
        </w:rPr>
        <w:t xml:space="preserve">URL no </w:t>
      </w:r>
      <w:r w:rsidRPr="001374A5">
        <w:rPr>
          <w:i/>
          <w:lang w:val="pt-BR"/>
        </w:rPr>
        <w:t>seu navegador</w:t>
      </w:r>
      <w:r w:rsidR="00306117">
        <w:rPr>
          <w:i/>
          <w:lang w:val="pt-BR"/>
        </w:rPr>
        <w:t>:</w:t>
      </w:r>
    </w:p>
    <w:p w14:paraId="291C3CEA" w14:textId="77777777" w:rsidR="00306117" w:rsidRDefault="002863D0" w:rsidP="001374A5">
      <w:pPr>
        <w:jc w:val="both"/>
        <w:rPr>
          <w:i/>
          <w:lang w:val="pt-BR"/>
        </w:rPr>
      </w:pPr>
      <w:hyperlink r:id="rId18" w:history="1">
        <w:r w:rsidR="001374A5" w:rsidRPr="00BA571D">
          <w:rPr>
            <w:rStyle w:val="Hyperlink"/>
            <w:lang w:val="pt-BR"/>
          </w:rPr>
          <w:t>http://gaia.cs.umass.edu/wireshark-labs/HTTP-wireshark-file1.html</w:t>
        </w:r>
      </w:hyperlink>
      <w:r w:rsidR="001374A5">
        <w:rPr>
          <w:i/>
          <w:lang w:val="pt-BR"/>
        </w:rPr>
        <w:t xml:space="preserve"> </w:t>
      </w:r>
    </w:p>
    <w:p w14:paraId="433E688E" w14:textId="5B12EBB5" w:rsidR="001374A5" w:rsidRDefault="00306117" w:rsidP="001374A5">
      <w:pPr>
        <w:jc w:val="both"/>
        <w:rPr>
          <w:i/>
          <w:lang w:val="pt-BR"/>
        </w:rPr>
      </w:pPr>
      <w:r w:rsidRPr="00306117">
        <w:rPr>
          <w:b/>
          <w:bCs/>
          <w:i/>
          <w:lang w:val="pt-BR"/>
        </w:rPr>
        <w:t>Obs.</w:t>
      </w:r>
      <w:r>
        <w:rPr>
          <w:i/>
          <w:lang w:val="pt-BR"/>
        </w:rPr>
        <w:t xml:space="preserve"> O site acessado através da URL é </w:t>
      </w:r>
      <w:r w:rsidR="001374A5" w:rsidRPr="001374A5">
        <w:rPr>
          <w:i/>
          <w:lang w:val="pt-BR"/>
        </w:rPr>
        <w:t>muito simples</w:t>
      </w:r>
      <w:r>
        <w:rPr>
          <w:i/>
          <w:lang w:val="pt-BR"/>
        </w:rPr>
        <w:t xml:space="preserve"> e contem somente</w:t>
      </w:r>
      <w:r w:rsidR="001374A5" w:rsidRPr="001374A5">
        <w:rPr>
          <w:i/>
          <w:lang w:val="pt-BR"/>
        </w:rPr>
        <w:t> uma linha de arquivo HTML.</w:t>
      </w:r>
    </w:p>
    <w:p w14:paraId="4C3DE53B" w14:textId="61A110D4" w:rsidR="001374A5" w:rsidRDefault="001374A5" w:rsidP="001374A5">
      <w:pPr>
        <w:jc w:val="both"/>
        <w:rPr>
          <w:i/>
          <w:lang w:val="pt-BR"/>
        </w:rPr>
      </w:pPr>
      <w:r w:rsidRPr="001374A5">
        <w:rPr>
          <w:b/>
          <w:i/>
          <w:lang w:val="pt-BR"/>
        </w:rPr>
        <w:t>5.</w:t>
      </w:r>
      <w:r w:rsidRPr="001374A5">
        <w:rPr>
          <w:i/>
          <w:lang w:val="pt-BR"/>
        </w:rPr>
        <w:t xml:space="preserve"> Pare a captura de pacotes no Wireshark.</w:t>
      </w:r>
    </w:p>
    <w:p w14:paraId="7B0F91C5" w14:textId="0F376841" w:rsidR="00145994" w:rsidRPr="003531EB" w:rsidRDefault="003531EB" w:rsidP="001374A5">
      <w:pPr>
        <w:jc w:val="both"/>
        <w:rPr>
          <w:bCs/>
          <w:i/>
          <w:lang w:val="pt-BR"/>
        </w:rPr>
      </w:pPr>
      <w:r>
        <w:rPr>
          <w:b/>
          <w:i/>
          <w:lang w:val="pt-BR"/>
        </w:rPr>
        <w:lastRenderedPageBreak/>
        <w:t xml:space="preserve">Observação 1: </w:t>
      </w:r>
      <w:r w:rsidR="00145994" w:rsidRPr="003531EB">
        <w:rPr>
          <w:bCs/>
          <w:i/>
          <w:lang w:val="pt-BR"/>
        </w:rPr>
        <w:t>Caso queira verificar as diferenças</w:t>
      </w:r>
      <w:r w:rsidRPr="003531EB">
        <w:rPr>
          <w:bCs/>
          <w:i/>
          <w:lang w:val="pt-BR"/>
        </w:rPr>
        <w:t xml:space="preserve"> entre o arquivo disponibilizado e um arquivo gerado na sua casa</w:t>
      </w:r>
      <w:r w:rsidR="00145994" w:rsidRPr="003531EB">
        <w:rPr>
          <w:bCs/>
          <w:i/>
          <w:lang w:val="pt-BR"/>
        </w:rPr>
        <w:t xml:space="preserve">, realize o </w:t>
      </w:r>
      <w:r w:rsidRPr="003531EB">
        <w:rPr>
          <w:bCs/>
          <w:i/>
          <w:lang w:val="pt-BR"/>
        </w:rPr>
        <w:t>procedimento passo a passo acima no seu computador</w:t>
      </w:r>
      <w:r w:rsidR="00145994" w:rsidRPr="003531EB">
        <w:rPr>
          <w:bCs/>
          <w:i/>
          <w:lang w:val="pt-BR"/>
        </w:rPr>
        <w:t xml:space="preserve"> e compare</w:t>
      </w:r>
      <w:r w:rsidR="008F6F6B">
        <w:rPr>
          <w:bCs/>
          <w:i/>
          <w:lang w:val="pt-BR"/>
        </w:rPr>
        <w:t xml:space="preserve"> a diferença entre as informações presentes n</w:t>
      </w:r>
      <w:r w:rsidR="00145994" w:rsidRPr="003531EB">
        <w:rPr>
          <w:bCs/>
          <w:i/>
          <w:lang w:val="pt-BR"/>
        </w:rPr>
        <w:t>os dois arquivos.</w:t>
      </w:r>
    </w:p>
    <w:p w14:paraId="19539C30" w14:textId="20FCA30C" w:rsidR="003531EB" w:rsidRDefault="00306117" w:rsidP="004E21E6">
      <w:pPr>
        <w:jc w:val="both"/>
        <w:rPr>
          <w:b/>
          <w:bCs/>
          <w:i/>
          <w:lang w:val="pt-BR"/>
        </w:rPr>
      </w:pPr>
      <w:r>
        <w:rPr>
          <w:b/>
          <w:bCs/>
          <w:i/>
          <w:lang w:val="pt-BR"/>
        </w:rPr>
        <w:t xml:space="preserve">Agora que você já entendeu como o arquivo </w:t>
      </w:r>
      <w:r w:rsidRPr="00306117">
        <w:rPr>
          <w:b/>
          <w:bCs/>
          <w:i/>
          <w:color w:val="C00000"/>
          <w:lang w:val="pt-BR"/>
        </w:rPr>
        <w:t>HTTP.pcap</w:t>
      </w:r>
      <w:r w:rsidRPr="00306117">
        <w:rPr>
          <w:i/>
          <w:color w:val="C00000"/>
          <w:lang w:val="pt-BR"/>
        </w:rPr>
        <w:t xml:space="preserve"> </w:t>
      </w:r>
      <w:r>
        <w:rPr>
          <w:b/>
          <w:bCs/>
          <w:i/>
          <w:lang w:val="pt-BR"/>
        </w:rPr>
        <w:t>disponível no moodle foi gerado, vamos</w:t>
      </w:r>
      <w:r w:rsidR="003531EB">
        <w:rPr>
          <w:b/>
          <w:bCs/>
          <w:i/>
          <w:lang w:val="pt-BR"/>
        </w:rPr>
        <w:t xml:space="preserve"> abrir o arquivo no Wireshark</w:t>
      </w:r>
      <w:r>
        <w:rPr>
          <w:b/>
          <w:bCs/>
          <w:i/>
          <w:lang w:val="pt-BR"/>
        </w:rPr>
        <w:t xml:space="preserve"> para análise.</w:t>
      </w:r>
    </w:p>
    <w:p w14:paraId="5716E20B" w14:textId="0A9BF40B" w:rsidR="001374A5" w:rsidRPr="0013099A" w:rsidRDefault="00306117" w:rsidP="004E21E6">
      <w:pPr>
        <w:jc w:val="both"/>
        <w:rPr>
          <w:rStyle w:val="Hyperlink"/>
          <w:b/>
          <w:bCs/>
          <w:lang w:val="pt-BR"/>
        </w:rPr>
      </w:pPr>
      <w:r>
        <w:rPr>
          <w:b/>
          <w:bCs/>
          <w:i/>
          <w:lang w:val="pt-BR"/>
        </w:rPr>
        <w:t>Para iniciar a atividade, l</w:t>
      </w:r>
      <w:r w:rsidR="004E21E6" w:rsidRPr="0013099A">
        <w:rPr>
          <w:b/>
          <w:bCs/>
          <w:i/>
          <w:lang w:val="pt-BR"/>
        </w:rPr>
        <w:t xml:space="preserve">ocalize os pacotes de solicitação e resposta do protocolo HTTP trocados entre cliente e servidor </w:t>
      </w:r>
      <w:r w:rsidR="0013099A" w:rsidRPr="0013099A">
        <w:rPr>
          <w:b/>
          <w:bCs/>
          <w:i/>
          <w:lang w:val="pt-BR"/>
        </w:rPr>
        <w:t xml:space="preserve">para acessar a página localizada na URL: </w:t>
      </w:r>
      <w:hyperlink r:id="rId19" w:history="1">
        <w:r w:rsidR="0013099A" w:rsidRPr="0013099A">
          <w:rPr>
            <w:rStyle w:val="Hyperlink"/>
            <w:b/>
            <w:bCs/>
            <w:lang w:val="pt-BR"/>
          </w:rPr>
          <w:t>http://gaia.cs.umass.edu/wireshark-labs/HTTP-wireshark-file1.html</w:t>
        </w:r>
      </w:hyperlink>
    </w:p>
    <w:p w14:paraId="3C1B66F4" w14:textId="34CED017" w:rsidR="0013099A" w:rsidRPr="005014B3" w:rsidRDefault="0013099A" w:rsidP="0013099A">
      <w:pPr>
        <w:jc w:val="both"/>
        <w:rPr>
          <w:b/>
          <w:i/>
          <w:color w:val="FF0000"/>
          <w:lang w:val="pt-BR"/>
        </w:rPr>
      </w:pPr>
      <w:r w:rsidRPr="00DF3DBE">
        <w:rPr>
          <w:b/>
          <w:i/>
          <w:color w:val="FF0000"/>
          <w:highlight w:val="yellow"/>
          <w:lang w:val="pt-BR"/>
        </w:rPr>
        <w:t>Obs</w:t>
      </w:r>
      <w:r w:rsidR="003531EB">
        <w:rPr>
          <w:b/>
          <w:i/>
          <w:color w:val="FF0000"/>
          <w:highlight w:val="yellow"/>
          <w:lang w:val="pt-BR"/>
        </w:rPr>
        <w:t>ervação 2:</w:t>
      </w:r>
      <w:r w:rsidRPr="00DF3DBE">
        <w:rPr>
          <w:b/>
          <w:i/>
          <w:color w:val="FF0000"/>
          <w:highlight w:val="yellow"/>
          <w:lang w:val="pt-BR"/>
        </w:rPr>
        <w:t xml:space="preserve"> Todas as respostas devem estar em negrito na cor vermelha</w:t>
      </w:r>
    </w:p>
    <w:p w14:paraId="3395E2F6" w14:textId="63D5A8B9" w:rsidR="0013099A" w:rsidRDefault="002C4B82" w:rsidP="0013099A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Atividade:</w:t>
      </w:r>
    </w:p>
    <w:p w14:paraId="542383D7" w14:textId="16EC12F4" w:rsidR="004E21E6" w:rsidRDefault="004E21E6" w:rsidP="004E21E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>Questão 1</w:t>
      </w:r>
      <w:r>
        <w:rPr>
          <w:b/>
          <w:i/>
          <w:lang w:val="pt-BR"/>
        </w:rPr>
        <w:t>(1,0)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Localize os pacotes </w:t>
      </w:r>
      <w:r w:rsidR="0013099A">
        <w:rPr>
          <w:i/>
          <w:lang w:val="pt-BR"/>
        </w:rPr>
        <w:t>HTTP e analise os detalhes do</w:t>
      </w:r>
      <w:r w:rsidR="002C4B82">
        <w:rPr>
          <w:i/>
          <w:lang w:val="pt-BR"/>
        </w:rPr>
        <w:t>s</w:t>
      </w:r>
      <w:r w:rsidR="0013099A">
        <w:rPr>
          <w:i/>
          <w:lang w:val="pt-BR"/>
        </w:rPr>
        <w:t xml:space="preserve"> pacote</w:t>
      </w:r>
      <w:r w:rsidR="002C4B82">
        <w:rPr>
          <w:i/>
          <w:lang w:val="pt-BR"/>
        </w:rPr>
        <w:t>s</w:t>
      </w:r>
      <w:r w:rsidR="0013099A">
        <w:rPr>
          <w:i/>
          <w:lang w:val="pt-BR"/>
        </w:rPr>
        <w:t xml:space="preserve">. Com base </w:t>
      </w:r>
      <w:r w:rsidR="002C4B82">
        <w:rPr>
          <w:i/>
          <w:lang w:val="pt-BR"/>
        </w:rPr>
        <w:t>na</w:t>
      </w:r>
      <w:r w:rsidR="0013099A">
        <w:rPr>
          <w:i/>
          <w:lang w:val="pt-BR"/>
        </w:rPr>
        <w:t xml:space="preserve"> </w:t>
      </w:r>
      <w:r w:rsidR="002C4B82">
        <w:rPr>
          <w:i/>
          <w:lang w:val="pt-BR"/>
        </w:rPr>
        <w:t>arquitetura</w:t>
      </w:r>
      <w:r w:rsidR="0013099A">
        <w:rPr>
          <w:i/>
          <w:lang w:val="pt-BR"/>
        </w:rPr>
        <w:t xml:space="preserve"> TCP/IP, cite o nome das camadas</w:t>
      </w:r>
      <w:r w:rsidR="002C4B82">
        <w:rPr>
          <w:i/>
          <w:lang w:val="pt-BR"/>
        </w:rPr>
        <w:t xml:space="preserve">, assim como </w:t>
      </w:r>
      <w:r w:rsidR="0013099A">
        <w:rPr>
          <w:i/>
          <w:lang w:val="pt-BR"/>
        </w:rPr>
        <w:t>os protocolos usados em cada camada durante o envio da solicitação ou da resposta do HTTP.</w:t>
      </w:r>
    </w:p>
    <w:p w14:paraId="6BE3F044" w14:textId="10984765" w:rsidR="00146FB7" w:rsidRDefault="00146FB7" w:rsidP="0013099A">
      <w:pPr>
        <w:jc w:val="both"/>
        <w:rPr>
          <w:b/>
          <w:i/>
          <w:color w:val="FF0000"/>
          <w:lang w:val="pt-BR"/>
        </w:rPr>
      </w:pPr>
      <w:r>
        <w:rPr>
          <w:b/>
          <w:i/>
          <w:color w:val="FF0000"/>
          <w:lang w:val="pt-BR"/>
        </w:rPr>
        <w:t>D</w:t>
      </w:r>
      <w:r w:rsidRPr="00146FB7">
        <w:rPr>
          <w:b/>
          <w:i/>
          <w:color w:val="FF0000"/>
          <w:lang w:val="pt-BR"/>
        </w:rPr>
        <w:t>urante o envio da solicitação ou resposta HTTP, são utilizados os protocolos HTTP, TCP e IP, nas camadas de aplicação, transporte e rede, respectivamente</w:t>
      </w:r>
      <w:r w:rsidR="0086153E">
        <w:rPr>
          <w:b/>
          <w:i/>
          <w:color w:val="FF0000"/>
          <w:lang w:val="pt-BR"/>
        </w:rPr>
        <w:t>.</w:t>
      </w:r>
    </w:p>
    <w:p w14:paraId="341A94B4" w14:textId="3FF66DED" w:rsidR="0013099A" w:rsidRDefault="00E6561E" w:rsidP="0013099A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2A4101">
        <w:rPr>
          <w:b/>
          <w:i/>
          <w:lang w:val="pt-BR"/>
        </w:rPr>
        <w:t>2</w:t>
      </w:r>
      <w:r w:rsidR="004F1A06">
        <w:rPr>
          <w:b/>
          <w:i/>
          <w:lang w:val="pt-BR"/>
        </w:rPr>
        <w:t>(1,</w:t>
      </w:r>
      <w:r w:rsidR="0013099A">
        <w:rPr>
          <w:b/>
          <w:i/>
          <w:lang w:val="pt-BR"/>
        </w:rPr>
        <w:t>0</w:t>
      </w:r>
      <w:r w:rsidR="004F1A06">
        <w:rPr>
          <w:b/>
          <w:i/>
          <w:lang w:val="pt-BR"/>
        </w:rPr>
        <w:t>)</w:t>
      </w:r>
      <w:r w:rsidR="001374A5"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13099A">
        <w:rPr>
          <w:i/>
          <w:lang w:val="pt-BR"/>
        </w:rPr>
        <w:t>Analise a versão do protocolo HTTP usad</w:t>
      </w:r>
      <w:r w:rsidR="002C4B82">
        <w:rPr>
          <w:i/>
          <w:lang w:val="pt-BR"/>
        </w:rPr>
        <w:t>o na requisição</w:t>
      </w:r>
      <w:r w:rsidR="00D2694C">
        <w:rPr>
          <w:i/>
          <w:lang w:val="pt-BR"/>
        </w:rPr>
        <w:t xml:space="preserve"> e responda:</w:t>
      </w:r>
    </w:p>
    <w:p w14:paraId="1513F3CA" w14:textId="1CDA731F" w:rsidR="0013099A" w:rsidRDefault="0013099A" w:rsidP="0013099A">
      <w:pPr>
        <w:pStyle w:val="PargrafodaLista"/>
        <w:numPr>
          <w:ilvl w:val="0"/>
          <w:numId w:val="6"/>
        </w:numPr>
        <w:jc w:val="both"/>
        <w:rPr>
          <w:i/>
          <w:lang w:val="pt-BR"/>
        </w:rPr>
      </w:pPr>
      <w:r w:rsidRPr="0013099A">
        <w:rPr>
          <w:i/>
          <w:lang w:val="pt-BR"/>
        </w:rPr>
        <w:t>Qual a versão do protocolo HTTP está sendo usada (HTTP 1.0</w:t>
      </w:r>
      <w:r w:rsidR="00EA0806">
        <w:rPr>
          <w:i/>
          <w:lang w:val="pt-BR"/>
        </w:rPr>
        <w:t xml:space="preserve">, </w:t>
      </w:r>
      <w:r w:rsidRPr="0013099A">
        <w:rPr>
          <w:i/>
          <w:lang w:val="pt-BR"/>
        </w:rPr>
        <w:t>HTTP 1.1</w:t>
      </w:r>
      <w:r w:rsidR="00EA0806">
        <w:rPr>
          <w:i/>
          <w:lang w:val="pt-BR"/>
        </w:rPr>
        <w:t xml:space="preserve"> ou HTTP 2</w:t>
      </w:r>
      <w:r w:rsidRPr="0013099A">
        <w:rPr>
          <w:i/>
          <w:lang w:val="pt-BR"/>
        </w:rPr>
        <w:t>)?</w:t>
      </w:r>
    </w:p>
    <w:p w14:paraId="47AB84A6" w14:textId="0B3CF1F1" w:rsidR="0013099A" w:rsidRPr="00FD558E" w:rsidRDefault="007918F7" w:rsidP="00FD558E">
      <w:pPr>
        <w:pStyle w:val="PargrafodaLista"/>
        <w:ind w:left="504"/>
        <w:jc w:val="both"/>
        <w:rPr>
          <w:i/>
          <w:color w:val="FF0000"/>
          <w:lang w:val="pt-BR"/>
        </w:rPr>
      </w:pPr>
      <w:r>
        <w:rPr>
          <w:b/>
          <w:i/>
          <w:color w:val="FF0000"/>
          <w:lang w:val="pt-BR"/>
        </w:rPr>
        <w:t>HTTP 1.1</w:t>
      </w:r>
    </w:p>
    <w:p w14:paraId="36A08C03" w14:textId="4D50C91D" w:rsidR="0013099A" w:rsidRDefault="0013099A" w:rsidP="0013099A">
      <w:pPr>
        <w:pStyle w:val="PargrafodaLista"/>
        <w:numPr>
          <w:ilvl w:val="0"/>
          <w:numId w:val="6"/>
        </w:numPr>
        <w:jc w:val="both"/>
        <w:rPr>
          <w:i/>
          <w:lang w:val="pt-BR"/>
        </w:rPr>
      </w:pPr>
      <w:r w:rsidRPr="0013099A">
        <w:rPr>
          <w:i/>
          <w:lang w:val="pt-BR"/>
        </w:rPr>
        <w:t>Qual a vantagem de usar a versão HTTP 1.1 em detrimento da versão HTTP 1.0?</w:t>
      </w:r>
    </w:p>
    <w:p w14:paraId="5FE40A8C" w14:textId="06F8A890" w:rsidR="00CC086E" w:rsidRDefault="00CC086E" w:rsidP="004F1A06">
      <w:pPr>
        <w:ind w:left="0"/>
        <w:jc w:val="both"/>
        <w:rPr>
          <w:b/>
          <w:i/>
          <w:color w:val="FF0000"/>
          <w:lang w:val="pt-BR"/>
        </w:rPr>
      </w:pPr>
      <w:r w:rsidRPr="00CC086E">
        <w:rPr>
          <w:b/>
          <w:i/>
          <w:color w:val="FF0000"/>
          <w:lang w:val="pt-BR"/>
        </w:rPr>
        <w:t xml:space="preserve">A versão HTTP 1.1 oferece </w:t>
      </w:r>
      <w:r>
        <w:rPr>
          <w:b/>
          <w:i/>
          <w:color w:val="FF0000"/>
          <w:lang w:val="pt-BR"/>
        </w:rPr>
        <w:t xml:space="preserve">diversas </w:t>
      </w:r>
      <w:r w:rsidRPr="00CC086E">
        <w:rPr>
          <w:b/>
          <w:i/>
          <w:color w:val="FF0000"/>
          <w:lang w:val="pt-BR"/>
        </w:rPr>
        <w:t xml:space="preserve">vantagens em relação à versão 1.0, </w:t>
      </w:r>
      <w:r w:rsidR="005511D3">
        <w:rPr>
          <w:b/>
          <w:i/>
          <w:color w:val="FF0000"/>
          <w:lang w:val="pt-BR"/>
        </w:rPr>
        <w:t>entre elas</w:t>
      </w:r>
      <w:r w:rsidRPr="00CC086E">
        <w:rPr>
          <w:b/>
          <w:i/>
          <w:color w:val="FF0000"/>
          <w:lang w:val="pt-BR"/>
        </w:rPr>
        <w:t xml:space="preserve"> a persistência da conexão, suporte a chunked encoding e cabeçalhos mais robustos. Essas melhorias resultam em melhor eficiência, redução de latência e melhor capacidade para lidar com conteúdo dinâmico e streaming.</w:t>
      </w:r>
    </w:p>
    <w:p w14:paraId="7CC2D9E4" w14:textId="4825741B" w:rsidR="001374A5" w:rsidRDefault="00E6561E" w:rsidP="004F1A06">
      <w:pPr>
        <w:ind w:left="0"/>
        <w:jc w:val="both"/>
        <w:rPr>
          <w:i/>
          <w:lang w:val="pt-BR"/>
        </w:rPr>
      </w:pPr>
      <w:r w:rsidRPr="004F1A06">
        <w:rPr>
          <w:b/>
          <w:i/>
          <w:lang w:val="pt-BR"/>
        </w:rPr>
        <w:t xml:space="preserve">Questão </w:t>
      </w:r>
      <w:r w:rsidR="002A4101">
        <w:rPr>
          <w:b/>
          <w:i/>
          <w:lang w:val="pt-BR"/>
        </w:rPr>
        <w:t>3</w:t>
      </w:r>
      <w:r w:rsidR="004F1A06">
        <w:rPr>
          <w:b/>
          <w:i/>
          <w:lang w:val="pt-BR"/>
        </w:rPr>
        <w:t>(1,0)</w:t>
      </w:r>
      <w:r w:rsidR="001374A5" w:rsidRPr="004F1A06">
        <w:rPr>
          <w:i/>
          <w:lang w:val="pt-BR"/>
        </w:rPr>
        <w:t xml:space="preserve">. </w:t>
      </w:r>
      <w:r w:rsidR="002C4B82">
        <w:rPr>
          <w:i/>
          <w:lang w:val="pt-BR"/>
        </w:rPr>
        <w:t>Avaliando as linhas de cabeçalho, q</w:t>
      </w:r>
      <w:r w:rsidR="006837E9" w:rsidRPr="004F1A06">
        <w:rPr>
          <w:i/>
          <w:lang w:val="pt-BR"/>
        </w:rPr>
        <w:t xml:space="preserve">uais </w:t>
      </w:r>
      <w:r w:rsidR="001374A5" w:rsidRPr="004F1A06">
        <w:rPr>
          <w:i/>
          <w:lang w:val="pt-BR"/>
        </w:rPr>
        <w:t>idiomas o seu navegador</w:t>
      </w:r>
      <w:r w:rsidR="006837E9" w:rsidRPr="004F1A06">
        <w:rPr>
          <w:i/>
          <w:lang w:val="pt-BR"/>
        </w:rPr>
        <w:t xml:space="preserve"> </w:t>
      </w:r>
      <w:r w:rsidR="001374A5" w:rsidRPr="004F1A06">
        <w:rPr>
          <w:i/>
          <w:lang w:val="pt-BR"/>
        </w:rPr>
        <w:t>pode aceitar?</w:t>
      </w:r>
    </w:p>
    <w:p w14:paraId="31916BFC" w14:textId="6F8235F5" w:rsidR="00FD558E" w:rsidRPr="00FD558E" w:rsidRDefault="007918F7" w:rsidP="00FD558E">
      <w:pPr>
        <w:jc w:val="both"/>
        <w:rPr>
          <w:i/>
          <w:color w:val="FF0000"/>
          <w:lang w:val="pt-BR"/>
        </w:rPr>
      </w:pPr>
      <w:r>
        <w:rPr>
          <w:b/>
          <w:i/>
          <w:color w:val="FF0000"/>
          <w:lang w:val="pt-BR"/>
        </w:rPr>
        <w:t>pt-BR</w:t>
      </w:r>
      <w:r w:rsidR="00922EEC">
        <w:rPr>
          <w:b/>
          <w:i/>
          <w:color w:val="FF0000"/>
          <w:lang w:val="pt-BR"/>
        </w:rPr>
        <w:t>, e</w:t>
      </w:r>
      <w:r w:rsidR="00D402BA">
        <w:rPr>
          <w:b/>
          <w:i/>
          <w:color w:val="FF0000"/>
          <w:lang w:val="pt-BR"/>
        </w:rPr>
        <w:t>n</w:t>
      </w:r>
      <w:r w:rsidR="00922EEC">
        <w:rPr>
          <w:b/>
          <w:i/>
          <w:color w:val="FF0000"/>
          <w:lang w:val="pt-BR"/>
        </w:rPr>
        <w:t>-US</w:t>
      </w:r>
    </w:p>
    <w:p w14:paraId="5A2DF218" w14:textId="5D1A00DF" w:rsidR="001374A5" w:rsidRDefault="00E6561E" w:rsidP="004F1A06">
      <w:pPr>
        <w:ind w:left="0"/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2A4101">
        <w:rPr>
          <w:b/>
          <w:i/>
          <w:lang w:val="pt-BR"/>
        </w:rPr>
        <w:t>4</w:t>
      </w:r>
      <w:r w:rsidR="004F1A06">
        <w:rPr>
          <w:b/>
          <w:i/>
          <w:lang w:val="pt-BR"/>
        </w:rPr>
        <w:t>(1,</w:t>
      </w:r>
      <w:r w:rsidR="00E65805">
        <w:rPr>
          <w:b/>
          <w:i/>
          <w:lang w:val="pt-BR"/>
        </w:rPr>
        <w:t>0</w:t>
      </w:r>
      <w:r w:rsidR="004F1A06">
        <w:rPr>
          <w:b/>
          <w:i/>
          <w:lang w:val="pt-BR"/>
        </w:rPr>
        <w:t>)</w:t>
      </w:r>
      <w:r w:rsidR="001374A5" w:rsidRPr="00E6561E">
        <w:rPr>
          <w:b/>
          <w:i/>
          <w:lang w:val="pt-BR"/>
        </w:rPr>
        <w:t>.</w:t>
      </w:r>
      <w:r w:rsidR="001374A5" w:rsidRPr="001374A5">
        <w:rPr>
          <w:i/>
          <w:lang w:val="pt-BR"/>
        </w:rPr>
        <w:t xml:space="preserve"> Qual é o endereço de IP do </w:t>
      </w:r>
      <w:r w:rsidR="00A352F9">
        <w:rPr>
          <w:i/>
          <w:lang w:val="pt-BR"/>
        </w:rPr>
        <w:t>cliente</w:t>
      </w:r>
      <w:r w:rsidR="001374A5" w:rsidRPr="001374A5">
        <w:rPr>
          <w:i/>
          <w:lang w:val="pt-BR"/>
        </w:rPr>
        <w:t xml:space="preserve">? </w:t>
      </w:r>
      <w:r w:rsidR="005154BA">
        <w:rPr>
          <w:i/>
          <w:lang w:val="pt-BR"/>
        </w:rPr>
        <w:t xml:space="preserve">Qual o </w:t>
      </w:r>
      <w:r w:rsidR="006837E9">
        <w:rPr>
          <w:i/>
          <w:lang w:val="pt-BR"/>
        </w:rPr>
        <w:t xml:space="preserve">endereço </w:t>
      </w:r>
      <w:r w:rsidR="005154BA">
        <w:rPr>
          <w:i/>
          <w:lang w:val="pt-BR"/>
        </w:rPr>
        <w:t>IP do</w:t>
      </w:r>
      <w:r w:rsidR="001374A5" w:rsidRPr="001374A5">
        <w:rPr>
          <w:i/>
          <w:lang w:val="pt-BR"/>
        </w:rPr>
        <w:t xml:space="preserve"> servidor gaia.cs.umass.edu?</w:t>
      </w:r>
    </w:p>
    <w:p w14:paraId="57ED979B" w14:textId="5B6DB153" w:rsidR="004F1A06" w:rsidRDefault="004F1A06" w:rsidP="004F1A06">
      <w:pPr>
        <w:ind w:left="720"/>
        <w:jc w:val="both"/>
        <w:rPr>
          <w:i/>
          <w:lang w:val="pt-BR"/>
        </w:rPr>
      </w:pPr>
      <w:r>
        <w:rPr>
          <w:i/>
          <w:lang w:val="pt-BR"/>
        </w:rPr>
        <w:t>Endereço IP cliente:</w:t>
      </w:r>
      <w:r w:rsidR="00FD558E">
        <w:rPr>
          <w:i/>
          <w:lang w:val="pt-BR"/>
        </w:rPr>
        <w:t xml:space="preserve"> </w:t>
      </w:r>
      <w:r w:rsidR="00922EEC" w:rsidRPr="00922EEC">
        <w:rPr>
          <w:b/>
          <w:bCs/>
          <w:i/>
          <w:color w:val="FF0000"/>
          <w:lang w:val="pt-BR"/>
        </w:rPr>
        <w:t>192.168.98.119</w:t>
      </w:r>
    </w:p>
    <w:p w14:paraId="1B2ADF97" w14:textId="0017EED8" w:rsidR="004F1A06" w:rsidRPr="007918F7" w:rsidRDefault="004F1A06" w:rsidP="004F1A06">
      <w:pPr>
        <w:ind w:left="720"/>
        <w:jc w:val="both"/>
        <w:rPr>
          <w:i/>
          <w:lang w:val="pt-BR"/>
        </w:rPr>
      </w:pPr>
      <w:r>
        <w:rPr>
          <w:i/>
          <w:lang w:val="pt-BR"/>
        </w:rPr>
        <w:t>Endereço IP servidor:</w:t>
      </w:r>
      <w:r w:rsidR="00FD558E">
        <w:rPr>
          <w:i/>
          <w:lang w:val="pt-BR"/>
        </w:rPr>
        <w:t xml:space="preserve"> </w:t>
      </w:r>
      <w:r w:rsidR="00922EEC" w:rsidRPr="00922EEC">
        <w:rPr>
          <w:b/>
          <w:bCs/>
          <w:i/>
          <w:color w:val="FF0000"/>
          <w:lang w:val="pt-BR"/>
        </w:rPr>
        <w:t>128.119.245.12</w:t>
      </w:r>
    </w:p>
    <w:p w14:paraId="2FAD5CB5" w14:textId="37969692" w:rsidR="00A352F9" w:rsidRDefault="00A352F9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2A4101">
        <w:rPr>
          <w:b/>
          <w:i/>
          <w:lang w:val="pt-BR"/>
        </w:rPr>
        <w:t>5</w:t>
      </w:r>
      <w:r w:rsidR="004F1A06">
        <w:rPr>
          <w:b/>
          <w:i/>
          <w:lang w:val="pt-BR"/>
        </w:rPr>
        <w:t>(1</w:t>
      </w:r>
      <w:r w:rsidR="00EA0806">
        <w:rPr>
          <w:b/>
          <w:i/>
          <w:lang w:val="pt-BR"/>
        </w:rPr>
        <w:t>,0</w:t>
      </w:r>
      <w:r w:rsidR="004F1A06">
        <w:rPr>
          <w:b/>
          <w:i/>
          <w:lang w:val="pt-BR"/>
        </w:rPr>
        <w:t>)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>
        <w:rPr>
          <w:i/>
          <w:lang w:val="pt-BR"/>
        </w:rPr>
        <w:t xml:space="preserve">Quantas solicitações </w:t>
      </w:r>
      <w:r w:rsidR="004F1A06">
        <w:rPr>
          <w:i/>
          <w:lang w:val="pt-BR"/>
        </w:rPr>
        <w:t xml:space="preserve">HTTP </w:t>
      </w:r>
      <w:r>
        <w:rPr>
          <w:i/>
          <w:lang w:val="pt-BR"/>
        </w:rPr>
        <w:t>foram realizadas</w:t>
      </w:r>
      <w:r w:rsidR="004F1A06">
        <w:rPr>
          <w:i/>
          <w:lang w:val="pt-BR"/>
        </w:rPr>
        <w:t xml:space="preserve"> para o servidor</w:t>
      </w:r>
      <w:r w:rsidR="002C4B82">
        <w:rPr>
          <w:i/>
          <w:lang w:val="pt-BR"/>
        </w:rPr>
        <w:t xml:space="preserve"> Gaia (verificar endereço</w:t>
      </w:r>
      <w:r w:rsidR="00D2694C">
        <w:rPr>
          <w:i/>
          <w:lang w:val="pt-BR"/>
        </w:rPr>
        <w:t>s</w:t>
      </w:r>
      <w:r w:rsidR="002C4B82">
        <w:rPr>
          <w:i/>
          <w:lang w:val="pt-BR"/>
        </w:rPr>
        <w:t xml:space="preserve"> IP</w:t>
      </w:r>
      <w:r w:rsidR="00D2694C">
        <w:rPr>
          <w:i/>
          <w:lang w:val="pt-BR"/>
        </w:rPr>
        <w:t>s das solicitações</w:t>
      </w:r>
      <w:r w:rsidR="002C4B82">
        <w:rPr>
          <w:i/>
          <w:lang w:val="pt-BR"/>
        </w:rPr>
        <w:t>)?</w:t>
      </w:r>
      <w:r w:rsidR="005578E6">
        <w:rPr>
          <w:i/>
          <w:lang w:val="pt-BR"/>
        </w:rPr>
        <w:t xml:space="preserve"> Apresente um print da tela com os pacotes que você usou </w:t>
      </w:r>
      <w:r w:rsidR="0013099A">
        <w:rPr>
          <w:i/>
          <w:lang w:val="pt-BR"/>
        </w:rPr>
        <w:t xml:space="preserve">como base </w:t>
      </w:r>
      <w:r w:rsidR="005578E6">
        <w:rPr>
          <w:i/>
          <w:lang w:val="pt-BR"/>
        </w:rPr>
        <w:t>para sua resposta.</w:t>
      </w:r>
    </w:p>
    <w:p w14:paraId="271B3F40" w14:textId="16BDD21C" w:rsidR="00922EEC" w:rsidRDefault="00D402BA" w:rsidP="001374A5">
      <w:pPr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>2</w:t>
      </w:r>
    </w:p>
    <w:p w14:paraId="27FEA54A" w14:textId="77777777" w:rsidR="00D402BA" w:rsidRDefault="00D402BA" w:rsidP="001374A5">
      <w:pPr>
        <w:jc w:val="both"/>
        <w:rPr>
          <w:noProof/>
        </w:rPr>
      </w:pPr>
    </w:p>
    <w:p w14:paraId="0B322769" w14:textId="7B773A25" w:rsidR="00D402BA" w:rsidRDefault="00D402BA" w:rsidP="001374A5">
      <w:pPr>
        <w:jc w:val="both"/>
        <w:rPr>
          <w:b/>
          <w:i/>
          <w:lang w:val="pt-BR"/>
        </w:rPr>
      </w:pPr>
      <w:r>
        <w:rPr>
          <w:noProof/>
        </w:rPr>
        <w:lastRenderedPageBreak/>
        <w:drawing>
          <wp:inline distT="0" distB="0" distL="0" distR="0" wp14:anchorId="4B8CC4BB" wp14:editId="58F2F393">
            <wp:extent cx="6646545" cy="58674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356" b="75951"/>
                    <a:stretch/>
                  </pic:blipFill>
                  <pic:spPr bwMode="auto">
                    <a:xfrm>
                      <a:off x="0" y="0"/>
                      <a:ext cx="6646545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A6B5D" w14:textId="31B98B5F" w:rsidR="001374A5" w:rsidRDefault="00E6561E" w:rsidP="005578E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2A4101">
        <w:rPr>
          <w:b/>
          <w:i/>
          <w:lang w:val="pt-BR"/>
        </w:rPr>
        <w:t>6</w:t>
      </w:r>
      <w:r w:rsidR="004F1A06">
        <w:rPr>
          <w:b/>
          <w:i/>
          <w:lang w:val="pt-BR"/>
        </w:rPr>
        <w:t>(1,</w:t>
      </w:r>
      <w:r w:rsidR="00EA0806">
        <w:rPr>
          <w:b/>
          <w:i/>
          <w:lang w:val="pt-BR"/>
        </w:rPr>
        <w:t>0</w:t>
      </w:r>
      <w:r w:rsidR="004F1A06">
        <w:rPr>
          <w:b/>
          <w:i/>
          <w:lang w:val="pt-BR"/>
        </w:rPr>
        <w:t>)</w:t>
      </w:r>
      <w:r w:rsidR="001374A5" w:rsidRPr="00E6561E">
        <w:rPr>
          <w:b/>
          <w:i/>
          <w:lang w:val="pt-BR"/>
        </w:rPr>
        <w:t>.</w:t>
      </w:r>
      <w:r w:rsidR="001374A5" w:rsidRPr="001374A5">
        <w:rPr>
          <w:i/>
          <w:lang w:val="pt-BR"/>
        </w:rPr>
        <w:t xml:space="preserve"> Qua</w:t>
      </w:r>
      <w:r w:rsidR="00E65805">
        <w:rPr>
          <w:i/>
          <w:lang w:val="pt-BR"/>
        </w:rPr>
        <w:t>l</w:t>
      </w:r>
      <w:r w:rsidR="001374A5" w:rsidRPr="001374A5">
        <w:rPr>
          <w:i/>
          <w:lang w:val="pt-BR"/>
        </w:rPr>
        <w:t xml:space="preserve"> </w:t>
      </w:r>
      <w:r w:rsidR="00E65805">
        <w:rPr>
          <w:i/>
          <w:lang w:val="pt-BR"/>
        </w:rPr>
        <w:t>ou quais (no caso de mais de um) os</w:t>
      </w:r>
      <w:r w:rsidR="001374A5" w:rsidRPr="001374A5">
        <w:rPr>
          <w:i/>
          <w:lang w:val="pt-BR"/>
        </w:rPr>
        <w:t xml:space="preserve"> código</w:t>
      </w:r>
      <w:r w:rsidR="00E65805">
        <w:rPr>
          <w:i/>
          <w:lang w:val="pt-BR"/>
        </w:rPr>
        <w:t>s</w:t>
      </w:r>
      <w:r w:rsidR="001374A5" w:rsidRPr="001374A5">
        <w:rPr>
          <w:i/>
          <w:lang w:val="pt-BR"/>
        </w:rPr>
        <w:t xml:space="preserve"> de status retornado</w:t>
      </w:r>
      <w:r w:rsidR="00D2694C">
        <w:rPr>
          <w:i/>
          <w:lang w:val="pt-BR"/>
        </w:rPr>
        <w:t>s</w:t>
      </w:r>
      <w:r w:rsidR="001374A5" w:rsidRPr="001374A5">
        <w:rPr>
          <w:i/>
          <w:lang w:val="pt-BR"/>
        </w:rPr>
        <w:t xml:space="preserve"> </w:t>
      </w:r>
      <w:r w:rsidR="00A352F9">
        <w:rPr>
          <w:i/>
          <w:lang w:val="pt-BR"/>
        </w:rPr>
        <w:t>pelo</w:t>
      </w:r>
      <w:r w:rsidR="001374A5" w:rsidRPr="001374A5">
        <w:rPr>
          <w:i/>
          <w:lang w:val="pt-BR"/>
        </w:rPr>
        <w:t xml:space="preserve"> servidor para o </w:t>
      </w:r>
      <w:r w:rsidR="00D2694C">
        <w:rPr>
          <w:i/>
          <w:lang w:val="pt-BR"/>
        </w:rPr>
        <w:t>cliente</w:t>
      </w:r>
      <w:r w:rsidR="001374A5" w:rsidRPr="001374A5">
        <w:rPr>
          <w:i/>
          <w:lang w:val="pt-BR"/>
        </w:rPr>
        <w:t>?</w:t>
      </w:r>
      <w:r w:rsidR="00A352F9">
        <w:rPr>
          <w:i/>
          <w:lang w:val="pt-BR"/>
        </w:rPr>
        <w:t xml:space="preserve"> </w:t>
      </w:r>
      <w:r w:rsidR="005578E6">
        <w:rPr>
          <w:i/>
          <w:lang w:val="pt-BR"/>
        </w:rPr>
        <w:t>Apresente um print da tela com os pacotes que você usou como base para sua resposta e i</w:t>
      </w:r>
      <w:r w:rsidR="004F1A06">
        <w:rPr>
          <w:i/>
          <w:lang w:val="pt-BR"/>
        </w:rPr>
        <w:t xml:space="preserve">nterprete o(s) código(s) </w:t>
      </w:r>
      <w:r w:rsidR="002C4B82">
        <w:rPr>
          <w:i/>
          <w:lang w:val="pt-BR"/>
        </w:rPr>
        <w:t xml:space="preserve">de status </w:t>
      </w:r>
      <w:r w:rsidR="005578E6">
        <w:rPr>
          <w:i/>
          <w:lang w:val="pt-BR"/>
        </w:rPr>
        <w:t>explicando</w:t>
      </w:r>
      <w:r w:rsidR="004F1A06">
        <w:rPr>
          <w:i/>
          <w:lang w:val="pt-BR"/>
        </w:rPr>
        <w:t xml:space="preserve"> o </w:t>
      </w:r>
      <w:r w:rsidR="005578E6">
        <w:rPr>
          <w:i/>
          <w:lang w:val="pt-BR"/>
        </w:rPr>
        <w:t>significado</w:t>
      </w:r>
      <w:r w:rsidR="004F1A06">
        <w:rPr>
          <w:i/>
          <w:lang w:val="pt-BR"/>
        </w:rPr>
        <w:t xml:space="preserve"> dos valore</w:t>
      </w:r>
      <w:r w:rsidR="005578E6">
        <w:rPr>
          <w:i/>
          <w:lang w:val="pt-BR"/>
        </w:rPr>
        <w:t>s.</w:t>
      </w:r>
    </w:p>
    <w:p w14:paraId="36247F19" w14:textId="7E97D04C" w:rsidR="00D402BA" w:rsidRDefault="00D402BA" w:rsidP="00D402BA">
      <w:pPr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>200 – OK: Requisição correta, resposta enviada com sucesso.</w:t>
      </w:r>
    </w:p>
    <w:p w14:paraId="71FFE29C" w14:textId="27EFC5C2" w:rsidR="00D402BA" w:rsidRDefault="00D402BA" w:rsidP="00D402BA">
      <w:pPr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>404 – NOT FOUND: Requisição errada, cliente tentou acessar algo que não existe no servidor.</w:t>
      </w:r>
    </w:p>
    <w:p w14:paraId="177399C9" w14:textId="48DF6758" w:rsidR="00D402BA" w:rsidRPr="00D402BA" w:rsidRDefault="00D402BA" w:rsidP="00D402BA">
      <w:pPr>
        <w:jc w:val="both"/>
        <w:rPr>
          <w:b/>
          <w:i/>
          <w:lang w:val="pt-BR"/>
        </w:rPr>
      </w:pPr>
      <w:r>
        <w:rPr>
          <w:noProof/>
        </w:rPr>
        <w:drawing>
          <wp:inline distT="0" distB="0" distL="0" distR="0" wp14:anchorId="3D8C8511" wp14:editId="459481FA">
            <wp:extent cx="6646545" cy="586740"/>
            <wp:effectExtent l="0" t="0" r="190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356" b="75951"/>
                    <a:stretch/>
                  </pic:blipFill>
                  <pic:spPr bwMode="auto">
                    <a:xfrm>
                      <a:off x="0" y="0"/>
                      <a:ext cx="6646545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62CD" w14:textId="02BFAA6F" w:rsidR="001374A5" w:rsidRDefault="00E6561E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2A4101">
        <w:rPr>
          <w:b/>
          <w:i/>
          <w:lang w:val="pt-BR"/>
        </w:rPr>
        <w:t>7</w:t>
      </w:r>
      <w:r w:rsidR="005578E6">
        <w:rPr>
          <w:b/>
          <w:i/>
          <w:lang w:val="pt-BR"/>
        </w:rPr>
        <w:t xml:space="preserve"> </w:t>
      </w:r>
      <w:r w:rsidR="004F1A06">
        <w:rPr>
          <w:b/>
          <w:i/>
          <w:lang w:val="pt-BR"/>
        </w:rPr>
        <w:t>(1,</w:t>
      </w:r>
      <w:r w:rsidR="00EA0806">
        <w:rPr>
          <w:b/>
          <w:i/>
          <w:lang w:val="pt-BR"/>
        </w:rPr>
        <w:t>0</w:t>
      </w:r>
      <w:r w:rsidR="004F1A06">
        <w:rPr>
          <w:b/>
          <w:i/>
          <w:lang w:val="pt-BR"/>
        </w:rPr>
        <w:t>)</w:t>
      </w:r>
      <w:r w:rsidR="001374A5" w:rsidRPr="00E6561E">
        <w:rPr>
          <w:b/>
          <w:i/>
          <w:lang w:val="pt-BR"/>
        </w:rPr>
        <w:t>.</w:t>
      </w:r>
      <w:r w:rsidR="001374A5" w:rsidRPr="001374A5">
        <w:rPr>
          <w:i/>
          <w:lang w:val="pt-BR"/>
        </w:rPr>
        <w:t xml:space="preserve"> </w:t>
      </w:r>
      <w:r w:rsidR="004F1A06">
        <w:rPr>
          <w:i/>
          <w:lang w:val="pt-BR"/>
        </w:rPr>
        <w:t>Localize</w:t>
      </w:r>
      <w:r w:rsidR="001374A5" w:rsidRPr="001374A5">
        <w:rPr>
          <w:i/>
          <w:lang w:val="pt-BR"/>
        </w:rPr>
        <w:t xml:space="preserve"> </w:t>
      </w:r>
      <w:r w:rsidR="002C4B82">
        <w:rPr>
          <w:i/>
          <w:lang w:val="pt-BR"/>
        </w:rPr>
        <w:t xml:space="preserve">quais </w:t>
      </w:r>
      <w:r w:rsidR="001374A5" w:rsidRPr="001374A5">
        <w:rPr>
          <w:i/>
          <w:lang w:val="pt-BR"/>
        </w:rPr>
        <w:t>porta</w:t>
      </w:r>
      <w:r w:rsidR="00F024E1">
        <w:rPr>
          <w:i/>
          <w:lang w:val="pt-BR"/>
        </w:rPr>
        <w:t>s</w:t>
      </w:r>
      <w:r w:rsidR="001374A5" w:rsidRPr="001374A5">
        <w:rPr>
          <w:i/>
          <w:lang w:val="pt-BR"/>
        </w:rPr>
        <w:t xml:space="preserve"> est</w:t>
      </w:r>
      <w:r w:rsidR="00F024E1">
        <w:rPr>
          <w:i/>
          <w:lang w:val="pt-BR"/>
        </w:rPr>
        <w:t>ão</w:t>
      </w:r>
      <w:r w:rsidR="001374A5" w:rsidRPr="001374A5">
        <w:rPr>
          <w:i/>
          <w:lang w:val="pt-BR"/>
        </w:rPr>
        <w:t xml:space="preserve"> sendo usadas pelo </w:t>
      </w:r>
      <w:r w:rsidR="006837E9">
        <w:rPr>
          <w:i/>
          <w:lang w:val="pt-BR"/>
        </w:rPr>
        <w:t>cliente e pelo servidor</w:t>
      </w:r>
      <w:r w:rsidR="005578E6">
        <w:rPr>
          <w:i/>
          <w:lang w:val="pt-BR"/>
        </w:rPr>
        <w:t xml:space="preserve"> Gaia</w:t>
      </w:r>
      <w:r w:rsidR="001374A5" w:rsidRPr="001374A5">
        <w:rPr>
          <w:i/>
          <w:lang w:val="pt-BR"/>
        </w:rPr>
        <w:t>?</w:t>
      </w:r>
      <w:r w:rsidR="00763C24">
        <w:rPr>
          <w:i/>
          <w:lang w:val="pt-BR"/>
        </w:rPr>
        <w:t xml:space="preserve"> </w:t>
      </w:r>
    </w:p>
    <w:p w14:paraId="5B46A1C3" w14:textId="435195CC" w:rsidR="004F1A06" w:rsidRDefault="004F1A06" w:rsidP="004F1A06">
      <w:pPr>
        <w:ind w:firstLine="576"/>
        <w:jc w:val="both"/>
        <w:rPr>
          <w:b/>
          <w:i/>
          <w:lang w:val="pt-BR"/>
        </w:rPr>
      </w:pPr>
      <w:r>
        <w:rPr>
          <w:b/>
          <w:i/>
          <w:lang w:val="pt-BR"/>
        </w:rPr>
        <w:t>Porta do cliente:</w:t>
      </w:r>
      <w:r w:rsidR="00D402BA">
        <w:rPr>
          <w:b/>
          <w:i/>
          <w:lang w:val="pt-BR"/>
        </w:rPr>
        <w:t xml:space="preserve"> </w:t>
      </w:r>
      <w:r w:rsidR="00D402BA" w:rsidRPr="00927BFD">
        <w:rPr>
          <w:b/>
          <w:i/>
          <w:color w:val="FF0000"/>
          <w:lang w:val="pt-BR"/>
        </w:rPr>
        <w:t>1692</w:t>
      </w:r>
    </w:p>
    <w:p w14:paraId="0158E540" w14:textId="372E35E5" w:rsidR="004F1A06" w:rsidRDefault="004F1A06" w:rsidP="004F1A06">
      <w:pPr>
        <w:ind w:firstLine="576"/>
        <w:jc w:val="both"/>
        <w:rPr>
          <w:i/>
          <w:lang w:val="pt-BR"/>
        </w:rPr>
      </w:pPr>
      <w:r>
        <w:rPr>
          <w:b/>
          <w:i/>
          <w:lang w:val="pt-BR"/>
        </w:rPr>
        <w:t>Porta do Servidor:</w:t>
      </w:r>
      <w:r w:rsidR="00D402BA">
        <w:rPr>
          <w:b/>
          <w:i/>
          <w:lang w:val="pt-BR"/>
        </w:rPr>
        <w:t xml:space="preserve"> </w:t>
      </w:r>
      <w:r w:rsidR="00D402BA" w:rsidRPr="00927BFD">
        <w:rPr>
          <w:b/>
          <w:i/>
          <w:color w:val="FF0000"/>
          <w:lang w:val="pt-BR"/>
        </w:rPr>
        <w:t>80</w:t>
      </w:r>
    </w:p>
    <w:p w14:paraId="1D188091" w14:textId="0891B326" w:rsidR="004F1A06" w:rsidRDefault="004F1A06" w:rsidP="004F1A06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 xml:space="preserve">Como </w:t>
      </w:r>
      <w:r w:rsidR="005578E6">
        <w:rPr>
          <w:i/>
          <w:lang w:val="pt-BR"/>
        </w:rPr>
        <w:t>foram</w:t>
      </w:r>
      <w:r>
        <w:rPr>
          <w:i/>
          <w:lang w:val="pt-BR"/>
        </w:rPr>
        <w:t xml:space="preserve"> atribuídas as numerações de portas acima?</w:t>
      </w:r>
    </w:p>
    <w:p w14:paraId="58926E74" w14:textId="72DA2C87" w:rsidR="00AB153D" w:rsidRPr="00AB153D" w:rsidRDefault="00AB153D" w:rsidP="00AB153D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AB153D">
        <w:rPr>
          <w:b/>
          <w:bCs/>
          <w:i/>
          <w:color w:val="FF0000"/>
          <w:lang w:val="pt-BR"/>
        </w:rPr>
        <w:t>As numerações de portas são atribuídas pelo IANA (Internet Assigned Numbers Authority). Existem portas reservadas para serviços específicos, como a porta 80 para HTTP e a porta 443 para HTTPS. As portas entre 1024 e 65535 podem ser usadas por aplicativos e serviços personalizados. A porta 1692 provavelmente foi escolhida aleatoriamente pelo cliente ou pelo aplicativo que está usando para se comunicar com o servidor Gaia.</w:t>
      </w:r>
    </w:p>
    <w:p w14:paraId="2E93F53D" w14:textId="4194FE0A" w:rsidR="00EA0806" w:rsidRDefault="00EA0806" w:rsidP="00EA080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8 (1,0)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>
        <w:rPr>
          <w:i/>
          <w:lang w:val="pt-BR"/>
        </w:rPr>
        <w:t>Nas linhas de cabeçalho da requisição HTTP podemos ver a opção “</w:t>
      </w:r>
      <w:r w:rsidRPr="00EA0806">
        <w:rPr>
          <w:i/>
          <w:lang w:val="pt-BR"/>
        </w:rPr>
        <w:t>Accept-Encoding</w:t>
      </w:r>
      <w:r>
        <w:rPr>
          <w:i/>
          <w:lang w:val="pt-BR"/>
        </w:rPr>
        <w:t>”. Busque em</w:t>
      </w:r>
      <w:r w:rsidRPr="00EA0806">
        <w:rPr>
          <w:i/>
          <w:lang w:val="pt-BR"/>
        </w:rPr>
        <w:t xml:space="preserve"> diferentes fontes de informação</w:t>
      </w:r>
      <w:r>
        <w:rPr>
          <w:i/>
          <w:lang w:val="pt-BR"/>
        </w:rPr>
        <w:t xml:space="preserve"> o significado desta opção do cabeçalho e qual a vantagem do “</w:t>
      </w:r>
      <w:r w:rsidRPr="00EA0806">
        <w:rPr>
          <w:i/>
          <w:lang w:val="pt-BR"/>
        </w:rPr>
        <w:t>Encoding</w:t>
      </w:r>
      <w:r>
        <w:rPr>
          <w:i/>
          <w:lang w:val="pt-BR"/>
        </w:rPr>
        <w:t>” nas requisições HTTP?</w:t>
      </w:r>
    </w:p>
    <w:p w14:paraId="0E197579" w14:textId="25A16F8C" w:rsidR="009554A6" w:rsidRPr="009554A6" w:rsidRDefault="009554A6" w:rsidP="009554A6">
      <w:pPr>
        <w:jc w:val="both"/>
        <w:rPr>
          <w:b/>
          <w:bCs/>
          <w:i/>
          <w:color w:val="FF0000"/>
          <w:lang w:val="pt-BR"/>
        </w:rPr>
      </w:pPr>
      <w:r w:rsidRPr="009554A6">
        <w:rPr>
          <w:b/>
          <w:bCs/>
          <w:i/>
          <w:color w:val="FF0000"/>
          <w:lang w:val="pt-BR"/>
        </w:rPr>
        <w:t>A opção "Accept-Encoding" no cabeçalho HTTP é usada para indicar ao servidor web quais tipos de codificação de conteúdo o cliente suporta. Isso permite que o servidor envie uma versão compactada ou codificada do conteúdo para o cliente</w:t>
      </w:r>
      <w:r>
        <w:rPr>
          <w:b/>
          <w:bCs/>
          <w:i/>
          <w:color w:val="FF0000"/>
          <w:lang w:val="pt-BR"/>
        </w:rPr>
        <w:t xml:space="preserve"> (</w:t>
      </w:r>
      <w:r w:rsidRPr="009554A6">
        <w:rPr>
          <w:b/>
          <w:bCs/>
          <w:i/>
          <w:color w:val="FF0000"/>
          <w:lang w:val="pt-BR"/>
        </w:rPr>
        <w:t>se possível</w:t>
      </w:r>
      <w:r>
        <w:rPr>
          <w:b/>
          <w:bCs/>
          <w:i/>
          <w:color w:val="FF0000"/>
          <w:lang w:val="pt-BR"/>
        </w:rPr>
        <w:t>)</w:t>
      </w:r>
      <w:r w:rsidRPr="009554A6">
        <w:rPr>
          <w:b/>
          <w:bCs/>
          <w:i/>
          <w:color w:val="FF0000"/>
          <w:lang w:val="pt-BR"/>
        </w:rPr>
        <w:t xml:space="preserve"> economizando </w:t>
      </w:r>
      <w:r>
        <w:rPr>
          <w:b/>
          <w:bCs/>
          <w:i/>
          <w:color w:val="FF0000"/>
          <w:lang w:val="pt-BR"/>
        </w:rPr>
        <w:t>o consumo de dados</w:t>
      </w:r>
      <w:r w:rsidRPr="009554A6">
        <w:rPr>
          <w:b/>
          <w:bCs/>
          <w:i/>
          <w:color w:val="FF0000"/>
          <w:lang w:val="pt-BR"/>
        </w:rPr>
        <w:t xml:space="preserve"> e reduzindo o tempo de resposta.</w:t>
      </w:r>
    </w:p>
    <w:p w14:paraId="33E1D441" w14:textId="746A5DD3" w:rsidR="009554A6" w:rsidRPr="009554A6" w:rsidRDefault="009554A6" w:rsidP="009554A6">
      <w:pPr>
        <w:jc w:val="both"/>
        <w:rPr>
          <w:b/>
          <w:bCs/>
          <w:i/>
          <w:color w:val="FF0000"/>
          <w:lang w:val="pt-BR"/>
        </w:rPr>
      </w:pPr>
      <w:r w:rsidRPr="009554A6">
        <w:rPr>
          <w:b/>
          <w:bCs/>
          <w:i/>
          <w:color w:val="FF0000"/>
          <w:lang w:val="pt-BR"/>
        </w:rPr>
        <w:t xml:space="preserve">Existem vários tipos de codificação que podem ser especificados na opção "Accept-Encoding". </w:t>
      </w:r>
      <w:r>
        <w:rPr>
          <w:b/>
          <w:bCs/>
          <w:i/>
          <w:color w:val="FF0000"/>
          <w:lang w:val="pt-BR"/>
        </w:rPr>
        <w:t>Como por exemplo gzip, deflate e br.</w:t>
      </w:r>
    </w:p>
    <w:p w14:paraId="0BE28D31" w14:textId="4A0ACDAC" w:rsidR="009554A6" w:rsidRPr="009554A6" w:rsidRDefault="009554A6" w:rsidP="00506CDB">
      <w:pPr>
        <w:jc w:val="both"/>
        <w:rPr>
          <w:b/>
          <w:bCs/>
          <w:i/>
          <w:color w:val="FF0000"/>
          <w:lang w:val="pt-BR"/>
        </w:rPr>
      </w:pPr>
      <w:r w:rsidRPr="009554A6">
        <w:rPr>
          <w:b/>
          <w:bCs/>
          <w:i/>
          <w:color w:val="FF0000"/>
          <w:lang w:val="pt-BR"/>
        </w:rPr>
        <w:t>Ao usar a opção "Accept-Encoding" para especificar quais tipos de codificação são suportados, o cliente pode receber uma versão compactada do conteúdo. Isso pode resultar em uma redução significativa no tamanho da resposta, o que pode melhorar o desempenho do site e reduzir o tempo de carregamento para os usuários.</w:t>
      </w:r>
    </w:p>
    <w:p w14:paraId="69C938D0" w14:textId="48AF88C1" w:rsidR="00EA0806" w:rsidRDefault="00EA0806" w:rsidP="00EA080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9 (1,0)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>
        <w:rPr>
          <w:i/>
          <w:lang w:val="pt-BR"/>
        </w:rPr>
        <w:t>Avalie a requisição HTTP presente na figura 1</w:t>
      </w:r>
      <w:r w:rsidR="00991B0B">
        <w:rPr>
          <w:i/>
          <w:lang w:val="pt-BR"/>
        </w:rPr>
        <w:t xml:space="preserve"> e a resposta do servidor web </w:t>
      </w:r>
      <w:r w:rsidR="002C4B82">
        <w:rPr>
          <w:i/>
          <w:lang w:val="pt-BR"/>
        </w:rPr>
        <w:t xml:space="preserve">a essa </w:t>
      </w:r>
      <w:r w:rsidR="00991B0B">
        <w:rPr>
          <w:i/>
          <w:lang w:val="pt-BR"/>
        </w:rPr>
        <w:t xml:space="preserve">requisição </w:t>
      </w:r>
      <w:r w:rsidR="002C4B82">
        <w:rPr>
          <w:i/>
          <w:lang w:val="pt-BR"/>
        </w:rPr>
        <w:t xml:space="preserve">presente na captura disponível </w:t>
      </w:r>
      <w:r w:rsidR="00991B0B">
        <w:rPr>
          <w:i/>
          <w:lang w:val="pt-BR"/>
        </w:rPr>
        <w:t>da figura 2</w:t>
      </w:r>
      <w:r>
        <w:rPr>
          <w:i/>
          <w:lang w:val="pt-BR"/>
        </w:rPr>
        <w:t>.</w:t>
      </w:r>
    </w:p>
    <w:p w14:paraId="34F52019" w14:textId="006D40D7" w:rsidR="00EA0806" w:rsidRDefault="008F6F6B" w:rsidP="00EA0806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B279BF" wp14:editId="4024713A">
            <wp:extent cx="6475863" cy="1138355"/>
            <wp:effectExtent l="0" t="0" r="127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411" cy="114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2D37" w14:textId="0E478B66" w:rsidR="00EA0806" w:rsidRDefault="00EA0806" w:rsidP="00EA0806">
      <w:pPr>
        <w:jc w:val="center"/>
        <w:rPr>
          <w:i/>
          <w:lang w:val="pt-BR"/>
        </w:rPr>
      </w:pPr>
      <w:r w:rsidRPr="008F6F6B">
        <w:rPr>
          <w:b/>
          <w:bCs/>
          <w:i/>
          <w:lang w:val="pt-BR"/>
        </w:rPr>
        <w:t xml:space="preserve">Figura </w:t>
      </w:r>
      <w:r w:rsidRPr="008F6F6B">
        <w:rPr>
          <w:b/>
          <w:bCs/>
          <w:i/>
          <w:lang w:val="pt-BR"/>
        </w:rPr>
        <w:fldChar w:fldCharType="begin"/>
      </w:r>
      <w:r w:rsidRPr="008F6F6B">
        <w:rPr>
          <w:b/>
          <w:bCs/>
          <w:i/>
          <w:lang w:val="pt-BR"/>
        </w:rPr>
        <w:instrText xml:space="preserve"> SEQ Figura \* ARABIC </w:instrText>
      </w:r>
      <w:r w:rsidRPr="008F6F6B">
        <w:rPr>
          <w:b/>
          <w:bCs/>
          <w:i/>
          <w:lang w:val="pt-BR"/>
        </w:rPr>
        <w:fldChar w:fldCharType="separate"/>
      </w:r>
      <w:r w:rsidR="00991B0B" w:rsidRPr="008F6F6B">
        <w:rPr>
          <w:b/>
          <w:bCs/>
          <w:i/>
          <w:noProof/>
          <w:lang w:val="pt-BR"/>
        </w:rPr>
        <w:t>1</w:t>
      </w:r>
      <w:r w:rsidRPr="008F6F6B">
        <w:rPr>
          <w:b/>
          <w:bCs/>
          <w:i/>
          <w:lang w:val="pt-BR"/>
        </w:rPr>
        <w:fldChar w:fldCharType="end"/>
      </w:r>
      <w:r w:rsidRPr="008F6F6B">
        <w:rPr>
          <w:b/>
          <w:bCs/>
          <w:i/>
          <w:lang w:val="pt-BR"/>
        </w:rPr>
        <w:t>.</w:t>
      </w:r>
      <w:r w:rsidRPr="00EA0806">
        <w:rPr>
          <w:i/>
          <w:lang w:val="pt-BR"/>
        </w:rPr>
        <w:t xml:space="preserve"> Captura de tela do Wireshark de uma requisição HTTP</w:t>
      </w:r>
    </w:p>
    <w:p w14:paraId="187EA829" w14:textId="77777777" w:rsidR="00991B0B" w:rsidRPr="00EA0806" w:rsidRDefault="00991B0B" w:rsidP="00EA0806">
      <w:pPr>
        <w:jc w:val="center"/>
        <w:rPr>
          <w:i/>
          <w:lang w:val="pt-BR"/>
        </w:rPr>
      </w:pPr>
    </w:p>
    <w:p w14:paraId="3DD6D557" w14:textId="47513FD6" w:rsidR="00991B0B" w:rsidRPr="008F6F6B" w:rsidRDefault="008F6F6B" w:rsidP="00991B0B">
      <w:pPr>
        <w:keepNext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0CCAAE8" wp14:editId="3585156E">
            <wp:extent cx="6441744" cy="367721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091" cy="368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A922" w14:textId="3A593E4E" w:rsidR="00EA0806" w:rsidRPr="00991B0B" w:rsidRDefault="00991B0B" w:rsidP="00991B0B">
      <w:pPr>
        <w:jc w:val="center"/>
        <w:rPr>
          <w:i/>
          <w:lang w:val="pt-BR"/>
        </w:rPr>
      </w:pPr>
      <w:r w:rsidRPr="008F6F6B">
        <w:rPr>
          <w:b/>
          <w:bCs/>
          <w:i/>
          <w:lang w:val="pt-BR"/>
        </w:rPr>
        <w:t xml:space="preserve">Figura </w:t>
      </w:r>
      <w:r w:rsidRPr="008F6F6B">
        <w:rPr>
          <w:b/>
          <w:bCs/>
          <w:i/>
          <w:lang w:val="pt-BR"/>
        </w:rPr>
        <w:fldChar w:fldCharType="begin"/>
      </w:r>
      <w:r w:rsidRPr="008F6F6B">
        <w:rPr>
          <w:b/>
          <w:bCs/>
          <w:i/>
          <w:lang w:val="pt-BR"/>
        </w:rPr>
        <w:instrText xml:space="preserve"> SEQ Figura \* ARABIC </w:instrText>
      </w:r>
      <w:r w:rsidRPr="008F6F6B">
        <w:rPr>
          <w:b/>
          <w:bCs/>
          <w:i/>
          <w:lang w:val="pt-BR"/>
        </w:rPr>
        <w:fldChar w:fldCharType="separate"/>
      </w:r>
      <w:r w:rsidRPr="008F6F6B">
        <w:rPr>
          <w:b/>
          <w:bCs/>
          <w:i/>
          <w:lang w:val="pt-BR"/>
        </w:rPr>
        <w:t>2</w:t>
      </w:r>
      <w:r w:rsidRPr="008F6F6B">
        <w:rPr>
          <w:b/>
          <w:bCs/>
          <w:i/>
          <w:lang w:val="pt-BR"/>
        </w:rPr>
        <w:fldChar w:fldCharType="end"/>
      </w:r>
      <w:r w:rsidRPr="00991B0B">
        <w:rPr>
          <w:i/>
          <w:lang w:val="pt-BR"/>
        </w:rPr>
        <w:t xml:space="preserve">. </w:t>
      </w:r>
      <w:r>
        <w:rPr>
          <w:i/>
          <w:lang w:val="pt-BR"/>
        </w:rPr>
        <w:t xml:space="preserve">Cabeçalho de </w:t>
      </w:r>
      <w:r w:rsidRPr="00991B0B">
        <w:rPr>
          <w:i/>
          <w:lang w:val="pt-BR"/>
        </w:rPr>
        <w:t xml:space="preserve">Resposta </w:t>
      </w:r>
      <w:r>
        <w:rPr>
          <w:i/>
          <w:lang w:val="pt-BR"/>
        </w:rPr>
        <w:t xml:space="preserve">do servidor </w:t>
      </w:r>
      <w:r w:rsidRPr="00991B0B">
        <w:rPr>
          <w:i/>
          <w:lang w:val="pt-BR"/>
        </w:rPr>
        <w:t xml:space="preserve">a </w:t>
      </w:r>
      <w:r>
        <w:rPr>
          <w:i/>
          <w:lang w:val="pt-BR"/>
        </w:rPr>
        <w:t xml:space="preserve">uma </w:t>
      </w:r>
      <w:r w:rsidRPr="00991B0B">
        <w:rPr>
          <w:i/>
          <w:lang w:val="pt-BR"/>
        </w:rPr>
        <w:t>solicitação HTTP</w:t>
      </w:r>
      <w:r>
        <w:rPr>
          <w:i/>
          <w:lang w:val="pt-BR"/>
        </w:rPr>
        <w:t>.</w:t>
      </w:r>
    </w:p>
    <w:p w14:paraId="507FEB02" w14:textId="76114AA1" w:rsidR="00EA0806" w:rsidRDefault="00991B0B" w:rsidP="00A352F9">
      <w:pPr>
        <w:jc w:val="both"/>
        <w:rPr>
          <w:bCs/>
          <w:i/>
          <w:lang w:val="pt-BR"/>
        </w:rPr>
      </w:pPr>
      <w:r w:rsidRPr="00991B0B">
        <w:rPr>
          <w:bCs/>
          <w:i/>
          <w:lang w:val="pt-BR"/>
        </w:rPr>
        <w:t>Com base nas informações presentes nas figura</w:t>
      </w:r>
      <w:r>
        <w:rPr>
          <w:bCs/>
          <w:i/>
          <w:lang w:val="pt-BR"/>
        </w:rPr>
        <w:t>s</w:t>
      </w:r>
      <w:r w:rsidRPr="00991B0B">
        <w:rPr>
          <w:bCs/>
          <w:i/>
          <w:lang w:val="pt-BR"/>
        </w:rPr>
        <w:t xml:space="preserve"> 1 e 2,</w:t>
      </w:r>
      <w:r>
        <w:rPr>
          <w:bCs/>
          <w:i/>
          <w:lang w:val="pt-BR"/>
        </w:rPr>
        <w:t xml:space="preserve"> descrev</w:t>
      </w:r>
      <w:r w:rsidR="002C4B82">
        <w:rPr>
          <w:bCs/>
          <w:i/>
          <w:lang w:val="pt-BR"/>
        </w:rPr>
        <w:t>a</w:t>
      </w:r>
      <w:r>
        <w:rPr>
          <w:bCs/>
          <w:i/>
          <w:lang w:val="pt-BR"/>
        </w:rPr>
        <w:t xml:space="preserve"> o que ocorreu na solicitação.</w:t>
      </w:r>
    </w:p>
    <w:p w14:paraId="106905D7" w14:textId="4BD80230" w:rsidR="00F421C7" w:rsidRPr="00F421C7" w:rsidRDefault="00F421C7" w:rsidP="00A352F9">
      <w:pPr>
        <w:jc w:val="both"/>
        <w:rPr>
          <w:b/>
          <w:i/>
          <w:color w:val="FF0000"/>
          <w:lang w:val="pt-BR"/>
        </w:rPr>
      </w:pPr>
      <w:r>
        <w:rPr>
          <w:b/>
          <w:i/>
          <w:color w:val="FF0000"/>
          <w:lang w:val="pt-BR"/>
        </w:rPr>
        <w:t>A primeira requisição HTTP foi feita para um endpoint que precisa de autenticação, mas não providenciou nenhuma, então o status de resposta foi 401: UNAUTHORIZED. Em seguida, se foi feita uma outra requisição para o mesmo endpoint, dessa vez com a autenticação apropriada através do header, e aí o status de resposta foi 200: OK.</w:t>
      </w:r>
    </w:p>
    <w:p w14:paraId="2F98FA77" w14:textId="564B2823" w:rsidR="007F27E2" w:rsidRDefault="00A352F9" w:rsidP="00A352F9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8F6F6B">
        <w:rPr>
          <w:b/>
          <w:i/>
          <w:lang w:val="pt-BR"/>
        </w:rPr>
        <w:t>10</w:t>
      </w:r>
      <w:r w:rsidR="004F1A06">
        <w:rPr>
          <w:b/>
          <w:i/>
          <w:lang w:val="pt-BR"/>
        </w:rPr>
        <w:t xml:space="preserve"> (</w:t>
      </w:r>
      <w:r w:rsidR="00E65805">
        <w:rPr>
          <w:b/>
          <w:i/>
          <w:lang w:val="pt-BR"/>
        </w:rPr>
        <w:t>1</w:t>
      </w:r>
      <w:r w:rsidR="004F1A06">
        <w:rPr>
          <w:b/>
          <w:i/>
          <w:lang w:val="pt-BR"/>
        </w:rPr>
        <w:t>,</w:t>
      </w:r>
      <w:r w:rsidR="00EA0806">
        <w:rPr>
          <w:b/>
          <w:i/>
          <w:lang w:val="pt-BR"/>
        </w:rPr>
        <w:t>0</w:t>
      </w:r>
      <w:r w:rsidR="004F1A06">
        <w:rPr>
          <w:b/>
          <w:i/>
          <w:lang w:val="pt-BR"/>
        </w:rPr>
        <w:t>)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 w:rsidR="002C4B82">
        <w:rPr>
          <w:i/>
          <w:lang w:val="pt-BR"/>
        </w:rPr>
        <w:t xml:space="preserve">Considerando que a solicitação HTTP foi realizada em </w:t>
      </w:r>
      <w:r>
        <w:rPr>
          <w:i/>
          <w:lang w:val="pt-BR"/>
        </w:rPr>
        <w:t xml:space="preserve">uma rede </w:t>
      </w:r>
      <w:r w:rsidR="002C4B82">
        <w:rPr>
          <w:i/>
          <w:lang w:val="pt-BR"/>
        </w:rPr>
        <w:t>que usa o recurso de</w:t>
      </w:r>
      <w:r>
        <w:rPr>
          <w:i/>
          <w:lang w:val="pt-BR"/>
        </w:rPr>
        <w:t xml:space="preserve"> webcache</w:t>
      </w:r>
      <w:r w:rsidR="002C4B82">
        <w:rPr>
          <w:i/>
          <w:lang w:val="pt-BR"/>
        </w:rPr>
        <w:t xml:space="preserve"> responda:</w:t>
      </w:r>
    </w:p>
    <w:p w14:paraId="0BF6964E" w14:textId="7809E55C" w:rsidR="00A352F9" w:rsidRDefault="007F27E2" w:rsidP="007F27E2">
      <w:pPr>
        <w:pStyle w:val="PargrafodaLista"/>
        <w:numPr>
          <w:ilvl w:val="0"/>
          <w:numId w:val="8"/>
        </w:numPr>
        <w:jc w:val="both"/>
        <w:rPr>
          <w:i/>
          <w:lang w:val="pt-BR"/>
        </w:rPr>
      </w:pPr>
      <w:r w:rsidRPr="007F27E2">
        <w:rPr>
          <w:i/>
          <w:lang w:val="pt-BR"/>
        </w:rPr>
        <w:t>Q</w:t>
      </w:r>
      <w:r w:rsidR="00A352F9" w:rsidRPr="007F27E2">
        <w:rPr>
          <w:i/>
          <w:lang w:val="pt-BR"/>
        </w:rPr>
        <w:t xml:space="preserve">uais parâmetros </w:t>
      </w:r>
      <w:r w:rsidRPr="007F27E2">
        <w:rPr>
          <w:i/>
          <w:lang w:val="pt-BR"/>
        </w:rPr>
        <w:t xml:space="preserve">encontrados nos pacotes </w:t>
      </w:r>
      <w:r w:rsidR="00A352F9" w:rsidRPr="007F27E2">
        <w:rPr>
          <w:i/>
          <w:lang w:val="pt-BR"/>
        </w:rPr>
        <w:t xml:space="preserve">seriam diferentes?  </w:t>
      </w:r>
      <w:r w:rsidR="004F1A06" w:rsidRPr="007F27E2">
        <w:rPr>
          <w:i/>
          <w:lang w:val="pt-BR"/>
        </w:rPr>
        <w:t xml:space="preserve">Justifique sua resposta com base nos tópicos estudados na aula de teoria. </w:t>
      </w:r>
    </w:p>
    <w:p w14:paraId="2EB0E379" w14:textId="25F1CFE6" w:rsidR="003F7B01" w:rsidRPr="003F7B01" w:rsidRDefault="003F7B01" w:rsidP="003F7B01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3F7B01">
        <w:rPr>
          <w:b/>
          <w:bCs/>
          <w:i/>
          <w:color w:val="FF0000"/>
          <w:lang w:val="pt-BR"/>
        </w:rPr>
        <w:t xml:space="preserve">Quando uma solicitação HTTP é realizada em uma rede que usa webcache, os parâmetros nos pacotes podem ser diferentes. O cabeçalho "Cache-Control" pode ser adicionado ou modificado para indicar que o conteúdo pode ser armazenado em cache. Além disso, o cabeçalho "Age" pode ser adicionado para indicar por quanto tempo o conteúdo foi </w:t>
      </w:r>
      <w:r w:rsidRPr="003F7B01">
        <w:rPr>
          <w:b/>
          <w:bCs/>
          <w:i/>
          <w:color w:val="FF0000"/>
          <w:lang w:val="pt-BR"/>
        </w:rPr>
        <w:lastRenderedPageBreak/>
        <w:t>armazenado em cache. Essas alterações são feitas para permitir que o conteúdo seja armazenado em cache e entregue mais rapidamente aos usuários subsequentes.</w:t>
      </w:r>
    </w:p>
    <w:p w14:paraId="0281E6D6" w14:textId="3A1CF8ED" w:rsidR="007F27E2" w:rsidRDefault="007F27E2" w:rsidP="007F27E2">
      <w:pPr>
        <w:pStyle w:val="PargrafodaLista"/>
        <w:numPr>
          <w:ilvl w:val="0"/>
          <w:numId w:val="8"/>
        </w:numPr>
        <w:jc w:val="both"/>
        <w:rPr>
          <w:i/>
          <w:lang w:val="pt-BR"/>
        </w:rPr>
      </w:pPr>
      <w:r>
        <w:rPr>
          <w:i/>
          <w:lang w:val="pt-BR"/>
        </w:rPr>
        <w:t>Quais as vantagens do uso de Webcache?</w:t>
      </w:r>
    </w:p>
    <w:p w14:paraId="569B7269" w14:textId="1BCD2911" w:rsidR="001B3E64" w:rsidRPr="001B3E64" w:rsidRDefault="001B3E64" w:rsidP="001B3E64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 w:rsidRPr="001B3E64">
        <w:rPr>
          <w:b/>
          <w:bCs/>
          <w:i/>
          <w:color w:val="FF0000"/>
          <w:lang w:val="pt-BR"/>
        </w:rPr>
        <w:t xml:space="preserve">O uso de webcache pode trazer </w:t>
      </w:r>
      <w:r w:rsidR="0078322C">
        <w:rPr>
          <w:b/>
          <w:bCs/>
          <w:i/>
          <w:color w:val="FF0000"/>
          <w:lang w:val="pt-BR"/>
        </w:rPr>
        <w:t>diversas</w:t>
      </w:r>
      <w:r w:rsidRPr="001B3E64">
        <w:rPr>
          <w:b/>
          <w:bCs/>
          <w:i/>
          <w:color w:val="FF0000"/>
          <w:lang w:val="pt-BR"/>
        </w:rPr>
        <w:t xml:space="preserve"> vantagens, </w:t>
      </w:r>
      <w:r w:rsidR="0078322C">
        <w:rPr>
          <w:b/>
          <w:bCs/>
          <w:i/>
          <w:color w:val="FF0000"/>
          <w:lang w:val="pt-BR"/>
        </w:rPr>
        <w:t>por exemplo</w:t>
      </w:r>
      <w:r w:rsidRPr="001B3E64">
        <w:rPr>
          <w:b/>
          <w:bCs/>
          <w:i/>
          <w:color w:val="FF0000"/>
          <w:lang w:val="pt-BR"/>
        </w:rPr>
        <w:t>:</w:t>
      </w:r>
    </w:p>
    <w:p w14:paraId="24810395" w14:textId="77777777" w:rsidR="001B3E64" w:rsidRPr="001B3E64" w:rsidRDefault="001B3E64" w:rsidP="001B3E64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</w:p>
    <w:p w14:paraId="04733204" w14:textId="128DA8C2" w:rsidR="001B3E64" w:rsidRPr="001B3E64" w:rsidRDefault="00DF0C2C" w:rsidP="001B3E64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 xml:space="preserve">- </w:t>
      </w:r>
      <w:r w:rsidR="001B3E64" w:rsidRPr="001B3E64">
        <w:rPr>
          <w:b/>
          <w:bCs/>
          <w:i/>
          <w:color w:val="FF0000"/>
          <w:lang w:val="pt-BR"/>
        </w:rPr>
        <w:t xml:space="preserve">Redução do tempo de carregamento: como o conteúdo é armazenado em cache, os usuários </w:t>
      </w:r>
      <w:r w:rsidR="009B2180">
        <w:rPr>
          <w:b/>
          <w:bCs/>
          <w:i/>
          <w:color w:val="FF0000"/>
          <w:lang w:val="pt-BR"/>
        </w:rPr>
        <w:t>seguintes</w:t>
      </w:r>
      <w:r w:rsidR="001B3E64" w:rsidRPr="001B3E64">
        <w:rPr>
          <w:b/>
          <w:bCs/>
          <w:i/>
          <w:color w:val="FF0000"/>
          <w:lang w:val="pt-BR"/>
        </w:rPr>
        <w:t xml:space="preserve"> podem receber o conteúdo mais rapidamente, sem a necessidade de fazer uma nova solicitação ao servidor.</w:t>
      </w:r>
    </w:p>
    <w:p w14:paraId="5252707C" w14:textId="4CAE8D0B" w:rsidR="001B3E64" w:rsidRPr="001B3E64" w:rsidRDefault="00DF0C2C" w:rsidP="001B3E64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 xml:space="preserve">- </w:t>
      </w:r>
      <w:r w:rsidR="001B3E64" w:rsidRPr="001B3E64">
        <w:rPr>
          <w:b/>
          <w:bCs/>
          <w:i/>
          <w:color w:val="FF0000"/>
          <w:lang w:val="pt-BR"/>
        </w:rPr>
        <w:t>Redução do tráfego na rede: ao armazenar o conteúdo em cache, menos tráfego de rede é necessário para entregar o conteúdo aos usuário</w:t>
      </w:r>
      <w:r w:rsidR="009B2180">
        <w:rPr>
          <w:b/>
          <w:bCs/>
          <w:i/>
          <w:color w:val="FF0000"/>
          <w:lang w:val="pt-BR"/>
        </w:rPr>
        <w:t>s</w:t>
      </w:r>
      <w:r w:rsidR="001B3E64" w:rsidRPr="001B3E64">
        <w:rPr>
          <w:b/>
          <w:bCs/>
          <w:i/>
          <w:color w:val="FF0000"/>
          <w:lang w:val="pt-BR"/>
        </w:rPr>
        <w:t>, o que pode ajudar a aliviar a carga na rede.</w:t>
      </w:r>
    </w:p>
    <w:p w14:paraId="04865D37" w14:textId="648649A8" w:rsidR="001B3E64" w:rsidRPr="001B3E64" w:rsidRDefault="00DF0C2C" w:rsidP="001B3E64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 xml:space="preserve">- </w:t>
      </w:r>
      <w:r w:rsidR="001B3E64" w:rsidRPr="001B3E64">
        <w:rPr>
          <w:b/>
          <w:bCs/>
          <w:i/>
          <w:color w:val="FF0000"/>
          <w:lang w:val="pt-BR"/>
        </w:rPr>
        <w:t>Redução do uso de recursos do servidor: quando o conteúdo é armazenado em cache, o servidor não precisa gerar uma nova resposta para cada solicitação subsequente, o que pode ajudar a reduzir o uso de recursos do servidor.</w:t>
      </w:r>
    </w:p>
    <w:p w14:paraId="79A28D43" w14:textId="77777777" w:rsidR="00647BC2" w:rsidRDefault="00647BC2" w:rsidP="002C4B82">
      <w:pPr>
        <w:ind w:left="0"/>
        <w:jc w:val="both"/>
        <w:rPr>
          <w:i/>
          <w:lang w:val="pt-BR"/>
        </w:rPr>
      </w:pPr>
    </w:p>
    <w:sectPr w:rsidR="00647BC2" w:rsidSect="00C454DB">
      <w:footerReference w:type="default" r:id="rId23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DA59" w14:textId="77777777" w:rsidR="002863D0" w:rsidRDefault="002863D0">
      <w:pPr>
        <w:spacing w:before="0" w:after="0" w:line="240" w:lineRule="auto"/>
      </w:pPr>
      <w:r>
        <w:separator/>
      </w:r>
    </w:p>
  </w:endnote>
  <w:endnote w:type="continuationSeparator" w:id="0">
    <w:p w14:paraId="5C9C2E3E" w14:textId="77777777" w:rsidR="002863D0" w:rsidRDefault="00286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5D5BF5" w14:paraId="61AE38E0" w14:textId="77777777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54ED7718" w14:textId="77777777" w:rsidR="005D5BF5" w:rsidRDefault="005D5BF5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34FEBE31" w14:textId="77777777" w:rsidR="005D5BF5" w:rsidRDefault="005D5BF5">
          <w:pPr>
            <w:pStyle w:val="Espaoparatabela"/>
          </w:pPr>
        </w:p>
      </w:tc>
      <w:tc>
        <w:tcPr>
          <w:tcW w:w="1585" w:type="pct"/>
        </w:tcPr>
        <w:p w14:paraId="2BD33BEA" w14:textId="77777777" w:rsidR="005D5BF5" w:rsidRDefault="005D5BF5">
          <w:pPr>
            <w:pStyle w:val="Espaoparatabela"/>
          </w:pPr>
        </w:p>
      </w:tc>
    </w:tr>
    <w:tr w:rsidR="005D5BF5" w14:paraId="2102AD73" w14:textId="77777777" w:rsidTr="005D5BF5">
      <w:tc>
        <w:tcPr>
          <w:tcW w:w="3215" w:type="pct"/>
        </w:tcPr>
        <w:p w14:paraId="73C8E468" w14:textId="77777777" w:rsidR="005D5BF5" w:rsidRPr="00C454DB" w:rsidRDefault="005D5BF5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7CEF4D5C" w14:textId="77777777" w:rsidR="005D5BF5" w:rsidRPr="00C454DB" w:rsidRDefault="005D5BF5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14:paraId="0377ABB3" w14:textId="77777777" w:rsidR="005D5BF5" w:rsidRPr="00C454DB" w:rsidRDefault="00D32517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7335BE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="004F279A" w:rsidRPr="00C454DB">
            <w:rPr>
              <w:lang w:val="pt-BR"/>
            </w:rPr>
            <w:fldChar w:fldCharType="begin"/>
          </w:r>
          <w:r w:rsidR="004F279A" w:rsidRPr="00C454DB">
            <w:rPr>
              <w:lang w:val="pt-BR"/>
            </w:rPr>
            <w:instrText xml:space="preserve"> NUMPAGES </w:instrText>
          </w:r>
          <w:r w:rsidR="004F279A" w:rsidRPr="00C454DB">
            <w:rPr>
              <w:lang w:val="pt-BR"/>
            </w:rPr>
            <w:fldChar w:fldCharType="separate"/>
          </w:r>
          <w:r w:rsidR="007335BE">
            <w:rPr>
              <w:noProof/>
              <w:lang w:val="pt-BR"/>
            </w:rPr>
            <w:t>2</w:t>
          </w:r>
          <w:r w:rsidR="004F279A" w:rsidRPr="00C454DB">
            <w:rPr>
              <w:noProof/>
              <w:lang w:val="pt-BR"/>
            </w:rPr>
            <w:fldChar w:fldCharType="end"/>
          </w:r>
        </w:p>
      </w:tc>
    </w:tr>
    <w:tr w:rsidR="005D5BF5" w14:paraId="6B5060FF" w14:textId="77777777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7EC4C9D3" w14:textId="77777777" w:rsidR="005D5BF5" w:rsidRDefault="005D5BF5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5E7F9491" w14:textId="77777777" w:rsidR="005D5BF5" w:rsidRDefault="005D5BF5">
          <w:pPr>
            <w:pStyle w:val="Espaoparatabela"/>
          </w:pPr>
        </w:p>
      </w:tc>
      <w:tc>
        <w:tcPr>
          <w:tcW w:w="1585" w:type="pct"/>
        </w:tcPr>
        <w:p w14:paraId="5F7374B0" w14:textId="77777777" w:rsidR="005D5BF5" w:rsidRDefault="005D5BF5">
          <w:pPr>
            <w:pStyle w:val="Espaoparatabela"/>
          </w:pPr>
        </w:p>
      </w:tc>
    </w:tr>
  </w:tbl>
  <w:p w14:paraId="05A60768" w14:textId="77777777" w:rsidR="005D5BF5" w:rsidRDefault="005D5BF5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2FAA" w14:textId="77777777" w:rsidR="002863D0" w:rsidRDefault="002863D0">
      <w:pPr>
        <w:spacing w:before="0" w:after="0" w:line="240" w:lineRule="auto"/>
      </w:pPr>
      <w:r>
        <w:separator/>
      </w:r>
    </w:p>
  </w:footnote>
  <w:footnote w:type="continuationSeparator" w:id="0">
    <w:p w14:paraId="0E1D0888" w14:textId="77777777" w:rsidR="002863D0" w:rsidRDefault="002863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35C165F9"/>
    <w:multiLevelType w:val="hybridMultilevel"/>
    <w:tmpl w:val="70B088C6"/>
    <w:lvl w:ilvl="0" w:tplc="B2061C2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C6828C9"/>
    <w:multiLevelType w:val="hybridMultilevel"/>
    <w:tmpl w:val="B8A29D5E"/>
    <w:lvl w:ilvl="0" w:tplc="19006400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7" w15:restartNumberingAfterBreak="0">
    <w:nsid w:val="7BEE1B99"/>
    <w:multiLevelType w:val="hybridMultilevel"/>
    <w:tmpl w:val="60A862EC"/>
    <w:lvl w:ilvl="0" w:tplc="B7A6FE4C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22414"/>
    <w:rsid w:val="00045FB7"/>
    <w:rsid w:val="00072145"/>
    <w:rsid w:val="00092944"/>
    <w:rsid w:val="000A5219"/>
    <w:rsid w:val="0013099A"/>
    <w:rsid w:val="001374A5"/>
    <w:rsid w:val="00145994"/>
    <w:rsid w:val="00146FB7"/>
    <w:rsid w:val="001A384A"/>
    <w:rsid w:val="001A6190"/>
    <w:rsid w:val="001B3E64"/>
    <w:rsid w:val="001B5B68"/>
    <w:rsid w:val="002262E4"/>
    <w:rsid w:val="002460FD"/>
    <w:rsid w:val="002863D0"/>
    <w:rsid w:val="0029365C"/>
    <w:rsid w:val="002A3343"/>
    <w:rsid w:val="002A4101"/>
    <w:rsid w:val="002A700A"/>
    <w:rsid w:val="002C0C22"/>
    <w:rsid w:val="002C4B82"/>
    <w:rsid w:val="00306117"/>
    <w:rsid w:val="0035110F"/>
    <w:rsid w:val="003531EB"/>
    <w:rsid w:val="00385A7C"/>
    <w:rsid w:val="003F7B01"/>
    <w:rsid w:val="0044294F"/>
    <w:rsid w:val="004A0DE0"/>
    <w:rsid w:val="004B0CBC"/>
    <w:rsid w:val="004C3969"/>
    <w:rsid w:val="004E21E6"/>
    <w:rsid w:val="004F1A06"/>
    <w:rsid w:val="004F279A"/>
    <w:rsid w:val="004F46ED"/>
    <w:rsid w:val="005014B3"/>
    <w:rsid w:val="00506CDB"/>
    <w:rsid w:val="005078FE"/>
    <w:rsid w:val="005154BA"/>
    <w:rsid w:val="00534B1C"/>
    <w:rsid w:val="005511D3"/>
    <w:rsid w:val="005578E6"/>
    <w:rsid w:val="005A14DD"/>
    <w:rsid w:val="005A5EFB"/>
    <w:rsid w:val="005D5BF5"/>
    <w:rsid w:val="00603012"/>
    <w:rsid w:val="00647BC2"/>
    <w:rsid w:val="00662C0E"/>
    <w:rsid w:val="006837E9"/>
    <w:rsid w:val="006F21C5"/>
    <w:rsid w:val="00711657"/>
    <w:rsid w:val="007335BE"/>
    <w:rsid w:val="00763C24"/>
    <w:rsid w:val="0078322C"/>
    <w:rsid w:val="007918F7"/>
    <w:rsid w:val="007F27E2"/>
    <w:rsid w:val="00822156"/>
    <w:rsid w:val="0084565D"/>
    <w:rsid w:val="0086153E"/>
    <w:rsid w:val="008F6F6B"/>
    <w:rsid w:val="008F6F86"/>
    <w:rsid w:val="00922EEC"/>
    <w:rsid w:val="00927BFD"/>
    <w:rsid w:val="0095155F"/>
    <w:rsid w:val="009554A6"/>
    <w:rsid w:val="0098465C"/>
    <w:rsid w:val="00991B0B"/>
    <w:rsid w:val="009B2180"/>
    <w:rsid w:val="009D16ED"/>
    <w:rsid w:val="009F2009"/>
    <w:rsid w:val="00A352F9"/>
    <w:rsid w:val="00A45820"/>
    <w:rsid w:val="00AB029F"/>
    <w:rsid w:val="00AB153D"/>
    <w:rsid w:val="00AD4DA6"/>
    <w:rsid w:val="00B07767"/>
    <w:rsid w:val="00B24EDD"/>
    <w:rsid w:val="00B3398F"/>
    <w:rsid w:val="00BC2B89"/>
    <w:rsid w:val="00BF1803"/>
    <w:rsid w:val="00C16CAB"/>
    <w:rsid w:val="00C40DC8"/>
    <w:rsid w:val="00C454DB"/>
    <w:rsid w:val="00CA6BF1"/>
    <w:rsid w:val="00CC086E"/>
    <w:rsid w:val="00CC4C55"/>
    <w:rsid w:val="00D04832"/>
    <w:rsid w:val="00D11BDA"/>
    <w:rsid w:val="00D24384"/>
    <w:rsid w:val="00D2694C"/>
    <w:rsid w:val="00D32517"/>
    <w:rsid w:val="00D402BA"/>
    <w:rsid w:val="00D61F04"/>
    <w:rsid w:val="00D64387"/>
    <w:rsid w:val="00D834C9"/>
    <w:rsid w:val="00D92DFE"/>
    <w:rsid w:val="00D95327"/>
    <w:rsid w:val="00DF0C2C"/>
    <w:rsid w:val="00DF2CDB"/>
    <w:rsid w:val="00DF3DBE"/>
    <w:rsid w:val="00E6561E"/>
    <w:rsid w:val="00E65805"/>
    <w:rsid w:val="00E85409"/>
    <w:rsid w:val="00EA0806"/>
    <w:rsid w:val="00ED1F48"/>
    <w:rsid w:val="00ED5E09"/>
    <w:rsid w:val="00F024E1"/>
    <w:rsid w:val="00F421C7"/>
    <w:rsid w:val="00F46796"/>
    <w:rsid w:val="00FC2163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8414C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571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52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56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4956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70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3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25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07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ireshark.org/" TargetMode="External"/><Relationship Id="rId18" Type="http://schemas.openxmlformats.org/officeDocument/2006/relationships/hyperlink" Target="http://gaia.cs.umass.edu/wireshark-labs/HTTP-wireshark-file1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wireshark.org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gaia.cs.umass.edu/wireshark-labs/HTTP-wireshark-file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F71B5-300A-42AF-BD59-09BB7D6187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tf02805139.dotx</Template>
  <TotalTime>153</TotalTime>
  <Pages>5</Pages>
  <Words>1228</Words>
  <Characters>6635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Gabriel Mitelman Tkacz</cp:lastModifiedBy>
  <cp:revision>36</cp:revision>
  <dcterms:created xsi:type="dcterms:W3CDTF">2021-08-26T21:22:00Z</dcterms:created>
  <dcterms:modified xsi:type="dcterms:W3CDTF">2023-03-09T13:16:00Z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